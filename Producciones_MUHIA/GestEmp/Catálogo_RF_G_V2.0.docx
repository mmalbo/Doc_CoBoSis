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0BDEC" w14:textId="497E011E" w:rsidR="00F15273" w:rsidRPr="00FE3EC3" w:rsidRDefault="00FE3EC3">
      <w:pPr>
        <w:pStyle w:val="Prrafodelista2"/>
        <w:rPr>
          <w:b/>
        </w:rPr>
      </w:pPr>
      <w:bookmarkStart w:id="0" w:name="_Toc166790520"/>
      <w:r w:rsidRPr="00FE3EC3">
        <w:rPr>
          <w:rFonts w:ascii="Arial" w:hAnsi="Arial" w:cs="Arial"/>
          <w:b/>
          <w:sz w:val="36"/>
          <w:szCs w:val="24"/>
          <w:lang w:val="es-419"/>
        </w:rPr>
        <w:t xml:space="preserve">Proyecto: Sistema de Gestión Empresarial de Producciones </w:t>
      </w:r>
      <w:proofErr w:type="spellStart"/>
      <w:r w:rsidRPr="00FE3EC3">
        <w:rPr>
          <w:rFonts w:ascii="Arial" w:hAnsi="Arial" w:cs="Arial"/>
          <w:b/>
          <w:sz w:val="36"/>
          <w:szCs w:val="24"/>
          <w:lang w:val="es-419"/>
        </w:rPr>
        <w:t>Muhia</w:t>
      </w:r>
      <w:proofErr w:type="spellEnd"/>
      <w:r w:rsidRPr="00FE3EC3">
        <w:rPr>
          <w:rFonts w:ascii="Arial" w:hAnsi="Arial" w:cs="Arial"/>
          <w:b/>
          <w:sz w:val="36"/>
          <w:szCs w:val="24"/>
          <w:lang w:val="es-419"/>
        </w:rPr>
        <w:t xml:space="preserve"> (SIGEM MUHIA)</w:t>
      </w:r>
      <w:bookmarkEnd w:id="0"/>
    </w:p>
    <w:p w14:paraId="4A4C581D" w14:textId="6C5C019D" w:rsidR="00F15273" w:rsidRPr="005423FA" w:rsidRDefault="001B77F9" w:rsidP="005423FA">
      <w:pPr>
        <w:pStyle w:val="Ttulo1"/>
        <w:numPr>
          <w:ilvl w:val="0"/>
          <w:numId w:val="6"/>
        </w:numPr>
        <w:spacing w:after="120"/>
        <w:ind w:left="357" w:hanging="357"/>
        <w:rPr>
          <w:rFonts w:ascii="Arial" w:hAnsi="Arial" w:cs="Arial"/>
          <w:sz w:val="24"/>
          <w:lang w:val="es-ES"/>
        </w:rPr>
      </w:pPr>
      <w:r w:rsidRPr="005423FA">
        <w:rPr>
          <w:rFonts w:ascii="Arial" w:hAnsi="Arial" w:cs="Arial"/>
          <w:sz w:val="24"/>
          <w:lang w:val="es-ES"/>
        </w:rPr>
        <w:t>Descripción del Sistema.</w:t>
      </w:r>
    </w:p>
    <w:p w14:paraId="6DDD21AE" w14:textId="77777777" w:rsidR="006C2977" w:rsidRDefault="00AE510C" w:rsidP="006C2977">
      <w:pPr>
        <w:pStyle w:val="Standard"/>
        <w:spacing w:line="276" w:lineRule="auto"/>
        <w:jc w:val="both"/>
        <w:rPr>
          <w:i/>
          <w:iCs/>
        </w:rPr>
      </w:pPr>
      <w:proofErr w:type="spellStart"/>
      <w:r>
        <w:rPr>
          <w:i/>
          <w:iCs/>
        </w:rPr>
        <w:t>GestAPP</w:t>
      </w:r>
      <w:proofErr w:type="spellEnd"/>
      <w:r>
        <w:rPr>
          <w:i/>
          <w:iCs/>
        </w:rPr>
        <w:t xml:space="preserve"> es un sistema web, que tiene como objetivo: Gestionar los inventarios de Materias primas, Productos y Envases de la empresa MUHIA y la movilidad de estos. El sistema debe calcular la cantidad de materia prima a rebajar para una producción a partir de la formula, debe permitir la toma de decisiones acorde al comportamiento de esta movilidad.</w:t>
      </w:r>
    </w:p>
    <w:p w14:paraId="1B21ABD2" w14:textId="4ACEA919" w:rsidR="001010C5" w:rsidRDefault="00D341B4" w:rsidP="00FE3EC3">
      <w:pPr>
        <w:pStyle w:val="Ttulo1"/>
        <w:numPr>
          <w:ilvl w:val="0"/>
          <w:numId w:val="6"/>
        </w:numPr>
        <w:spacing w:after="120"/>
        <w:ind w:left="357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Requerimientos funcionales del sistema</w:t>
      </w:r>
      <w:r w:rsidR="00556D30" w:rsidRPr="006C2977">
        <w:rPr>
          <w:rFonts w:ascii="Arial" w:hAnsi="Arial" w:cs="Arial"/>
          <w:sz w:val="24"/>
        </w:rPr>
        <w:t xml:space="preserve"> </w:t>
      </w:r>
    </w:p>
    <w:p w14:paraId="7539FF57" w14:textId="3472F35A" w:rsidR="00FE3EC3" w:rsidRPr="00FE3EC3" w:rsidRDefault="00FE3EC3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materias primas, sus entradas y salidas.</w:t>
      </w:r>
    </w:p>
    <w:p w14:paraId="32DEB213" w14:textId="32EF498B" w:rsidR="00FE3EC3" w:rsidRDefault="00FE3EC3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 w:rsidRPr="00FE3EC3">
        <w:rPr>
          <w:rStyle w:val="Comentario"/>
          <w:color w:val="000000"/>
          <w:lang w:val="es-ES_tradnl"/>
        </w:rPr>
        <w:t xml:space="preserve">Gestionar </w:t>
      </w:r>
      <w:r>
        <w:rPr>
          <w:rStyle w:val="Comentario"/>
          <w:color w:val="000000"/>
          <w:lang w:val="es-ES_tradnl"/>
        </w:rPr>
        <w:t>producción de las diferentes líneas de productos, fórmulas personalizadas de cada lote.</w:t>
      </w:r>
    </w:p>
    <w:p w14:paraId="2182B209" w14:textId="715AC6B5" w:rsidR="00FE3EC3" w:rsidRDefault="00FE3EC3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productos bases propios de la empresa, entradas y salidas.</w:t>
      </w:r>
    </w:p>
    <w:p w14:paraId="4285F588" w14:textId="29013516" w:rsidR="00FE3EC3" w:rsidRDefault="00FE3EC3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inventario de envases y embalajes.</w:t>
      </w:r>
    </w:p>
    <w:p w14:paraId="2E5E4E1B" w14:textId="6100FC61" w:rsidR="00FE3EC3" w:rsidRDefault="005423FA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productos de aseo, higiene y otros elaborados en MUHIA, su incorporación a los almacenes por producción.</w:t>
      </w:r>
    </w:p>
    <w:p w14:paraId="7394147F" w14:textId="7C87B1E3" w:rsidR="00665C0B" w:rsidRDefault="005423FA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las Fichas t</w:t>
      </w:r>
      <w:r w:rsidR="00665C0B">
        <w:rPr>
          <w:rStyle w:val="Comentario"/>
          <w:color w:val="000000"/>
          <w:lang w:val="es-ES_tradnl"/>
        </w:rPr>
        <w:t>écnicas.</w:t>
      </w:r>
    </w:p>
    <w:p w14:paraId="0FF898DD" w14:textId="330713B0" w:rsidR="00665C0B" w:rsidRDefault="00665C0B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Gestionar las Fichas </w:t>
      </w:r>
      <w:r>
        <w:rPr>
          <w:rStyle w:val="Comentario"/>
          <w:color w:val="000000"/>
          <w:lang w:val="es-ES_tradnl"/>
        </w:rPr>
        <w:t xml:space="preserve">de Costo. </w:t>
      </w:r>
    </w:p>
    <w:p w14:paraId="7DDF0840" w14:textId="0884612D" w:rsidR="005423FA" w:rsidRDefault="00665C0B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las Fichas</w:t>
      </w:r>
      <w:r w:rsidR="005423FA">
        <w:rPr>
          <w:rStyle w:val="Comentario"/>
          <w:color w:val="000000"/>
          <w:lang w:val="es-ES_tradnl"/>
        </w:rPr>
        <w:t xml:space="preserve"> </w:t>
      </w:r>
      <w:r w:rsidR="005423FA">
        <w:rPr>
          <w:rStyle w:val="Comentario"/>
          <w:color w:val="000000"/>
          <w:lang w:val="es-ES_tradnl"/>
        </w:rPr>
        <w:t>de Seguridad.</w:t>
      </w:r>
    </w:p>
    <w:p w14:paraId="6565F5B0" w14:textId="7A62CB82" w:rsidR="005423FA" w:rsidRDefault="005423FA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Analizar las fichas de costo para el cálculo de los precios.</w:t>
      </w:r>
    </w:p>
    <w:p w14:paraId="3B2631D0" w14:textId="380B86E1" w:rsidR="005423FA" w:rsidRDefault="005423FA" w:rsidP="00665C0B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Aportar los datos reales a la Tienda Virtual a partir de los inventarios.</w:t>
      </w:r>
    </w:p>
    <w:p w14:paraId="36C07946" w14:textId="011818DA" w:rsidR="005423FA" w:rsidRDefault="005423FA" w:rsidP="00665C0B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Generar reportes básicos de inventario.</w:t>
      </w:r>
    </w:p>
    <w:p w14:paraId="147E1D31" w14:textId="1B3EF5B3" w:rsidR="005423FA" w:rsidRDefault="005423FA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Generar reportes para la herramienta contable.</w:t>
      </w:r>
    </w:p>
    <w:p w14:paraId="596498A9" w14:textId="32198D8F" w:rsidR="005423FA" w:rsidRDefault="005423FA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Generar reportes con análisis estadísticos e inteligentes para la toma de decisiones.</w:t>
      </w:r>
    </w:p>
    <w:p w14:paraId="19586BBD" w14:textId="48FE3C0A" w:rsidR="005423FA" w:rsidRPr="00FE3EC3" w:rsidRDefault="005423FA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reportes personalizables.</w:t>
      </w:r>
    </w:p>
    <w:p w14:paraId="3002AE2E" w14:textId="77777777" w:rsidR="00D341B4" w:rsidRPr="006C2977" w:rsidRDefault="00D341B4" w:rsidP="00D341B4">
      <w:pPr>
        <w:pStyle w:val="Ttulo1"/>
        <w:numPr>
          <w:ilvl w:val="0"/>
          <w:numId w:val="6"/>
        </w:numPr>
        <w:rPr>
          <w:rFonts w:ascii="Arial" w:hAnsi="Arial" w:cs="Arial"/>
          <w:sz w:val="24"/>
        </w:rPr>
      </w:pPr>
      <w:bookmarkStart w:id="1" w:name="__RefHeading___Toc515958359"/>
      <w:bookmarkStart w:id="2" w:name="__RefHeading__69_1277883787"/>
      <w:bookmarkEnd w:id="1"/>
      <w:bookmarkEnd w:id="2"/>
      <w:r>
        <w:rPr>
          <w:rFonts w:ascii="Arial" w:hAnsi="Arial" w:cs="Arial"/>
          <w:sz w:val="24"/>
          <w:lang w:val="es-ES"/>
        </w:rPr>
        <w:t>Requerimientos no funcionales del sistema</w:t>
      </w:r>
      <w:r w:rsidRPr="006C2977">
        <w:rPr>
          <w:rFonts w:ascii="Arial" w:hAnsi="Arial" w:cs="Arial"/>
          <w:sz w:val="24"/>
        </w:rPr>
        <w:t xml:space="preserve"> </w:t>
      </w:r>
    </w:p>
    <w:p w14:paraId="7C69533E" w14:textId="620ACE18" w:rsidR="00665C0B" w:rsidRDefault="001B77F9" w:rsidP="00665C0B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r w:rsidRPr="00FE3EC3">
        <w:rPr>
          <w:i w:val="0"/>
          <w:sz w:val="22"/>
          <w:szCs w:val="22"/>
          <w:lang w:val="es-ES_tradnl"/>
        </w:rPr>
        <w:t>SOFTWARE</w:t>
      </w:r>
    </w:p>
    <w:p w14:paraId="53914842" w14:textId="150A6AB1" w:rsidR="00665C0B" w:rsidRPr="00665C0B" w:rsidRDefault="00665C0B" w:rsidP="00D10C8E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rPr>
          <w:lang w:eastAsia="x-none"/>
        </w:rPr>
      </w:pPr>
      <w:bookmarkStart w:id="3" w:name="_GoBack"/>
      <w:bookmarkEnd w:id="3"/>
      <w:r>
        <w:rPr>
          <w:lang w:eastAsia="x-none"/>
        </w:rPr>
        <w:t>s</w:t>
      </w:r>
    </w:p>
    <w:p w14:paraId="28721C73" w14:textId="77777777" w:rsidR="00665C0B" w:rsidRPr="00665C0B" w:rsidRDefault="00665C0B" w:rsidP="00665C0B">
      <w:pPr>
        <w:rPr>
          <w:lang w:eastAsia="x-none"/>
        </w:rPr>
      </w:pPr>
    </w:p>
    <w:p w14:paraId="5D1B6204" w14:textId="542B89BE" w:rsidR="00F15273" w:rsidRDefault="00D37769" w:rsidP="008C2E91">
      <w:pPr>
        <w:pStyle w:val="Standard"/>
        <w:tabs>
          <w:tab w:val="left" w:pos="142"/>
        </w:tabs>
        <w:spacing w:line="360" w:lineRule="auto"/>
        <w:jc w:val="both"/>
      </w:pPr>
      <w:r w:rsidRPr="00D37769">
        <w:rPr>
          <w:rStyle w:val="Comentario"/>
          <w:i/>
          <w:iCs/>
          <w:color w:val="C9211E"/>
          <w:lang w:val="es-ES_tradnl"/>
        </w:rPr>
        <w:t>Definir el Sistema Operativo donde opera la soluci</w:t>
      </w:r>
      <w:r>
        <w:rPr>
          <w:rStyle w:val="Comentario"/>
          <w:i/>
          <w:iCs/>
          <w:color w:val="C9211E"/>
          <w:lang w:val="es-ES_tradnl"/>
        </w:rPr>
        <w:t>ón, tanto en cliente como el servidor.</w:t>
      </w:r>
    </w:p>
    <w:p w14:paraId="7E8C15FB" w14:textId="77777777" w:rsidR="00F15273" w:rsidRPr="00FE3EC3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bookmarkStart w:id="4" w:name="__RefHeading___Toc515958360"/>
      <w:bookmarkEnd w:id="4"/>
      <w:r w:rsidRPr="00FE3EC3">
        <w:rPr>
          <w:i w:val="0"/>
          <w:sz w:val="22"/>
          <w:szCs w:val="22"/>
          <w:lang w:val="es-ES_tradnl"/>
        </w:rPr>
        <w:t>RNF 2. HARDWARE</w:t>
      </w:r>
    </w:p>
    <w:p w14:paraId="5F3438EA" w14:textId="77777777" w:rsidR="00D37769" w:rsidRDefault="001B77F9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b/>
          <w:color w:val="000000"/>
          <w:lang w:val="es-ES_tradnl"/>
        </w:rPr>
        <w:t>RNF 2.1</w:t>
      </w:r>
      <w:r w:rsidR="00D37769">
        <w:rPr>
          <w:rStyle w:val="Comentario"/>
          <w:b/>
          <w:color w:val="000000"/>
          <w:lang w:val="es-ES_tradnl"/>
        </w:rPr>
        <w:t xml:space="preserve"> </w:t>
      </w:r>
      <w:r w:rsidR="00D37769" w:rsidRPr="00D37769">
        <w:rPr>
          <w:rStyle w:val="Comentario"/>
          <w:i/>
          <w:iCs/>
          <w:color w:val="C9211E"/>
          <w:lang w:val="es-ES_tradnl"/>
        </w:rPr>
        <w:t>Describir las propiedades de la PC cliente y del servidor en cuanto a capacidad del disco duro, capacidad de RAM, tipo de procesador.</w:t>
      </w:r>
    </w:p>
    <w:p w14:paraId="7178573A" w14:textId="77777777" w:rsidR="00F15273" w:rsidRPr="00732B81" w:rsidRDefault="008D21D3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bookmarkStart w:id="5" w:name="__RefHeading___Toc515958361"/>
      <w:bookmarkEnd w:id="5"/>
      <w:r w:rsidRPr="00FE3EC3">
        <w:rPr>
          <w:i w:val="0"/>
          <w:sz w:val="22"/>
          <w:szCs w:val="22"/>
          <w:lang w:val="es-ES_tradnl"/>
        </w:rPr>
        <w:lastRenderedPageBreak/>
        <w:t>RNF 3. RESTRIC</w:t>
      </w:r>
      <w:r w:rsidR="001B77F9" w:rsidRPr="00FE3EC3">
        <w:rPr>
          <w:i w:val="0"/>
          <w:sz w:val="22"/>
          <w:szCs w:val="22"/>
          <w:lang w:val="es-ES_tradnl"/>
        </w:rPr>
        <w:t>CIONES DEL DISEÑO E IMPLEMENTACIÓN</w:t>
      </w:r>
    </w:p>
    <w:p w14:paraId="30B72D54" w14:textId="77777777" w:rsidR="00675A36" w:rsidRPr="00675A36" w:rsidRDefault="00675A36" w:rsidP="008C2E91">
      <w:pPr>
        <w:tabs>
          <w:tab w:val="left" w:pos="0"/>
        </w:tabs>
        <w:rPr>
          <w:lang w:eastAsia="x-none"/>
        </w:rPr>
      </w:pPr>
      <w:r>
        <w:rPr>
          <w:lang w:eastAsia="x-none"/>
        </w:rPr>
        <w:t>Condicionado a las especificaciones solicitadas por el cliente. Opcional.</w:t>
      </w:r>
    </w:p>
    <w:p w14:paraId="7E52C0A9" w14:textId="77777777" w:rsidR="00F15273" w:rsidRDefault="00675A36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>RNF 3.1</w:t>
      </w:r>
      <w:r w:rsidR="001B77F9">
        <w:rPr>
          <w:rStyle w:val="Comentario"/>
          <w:b/>
          <w:color w:val="000000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Definir sobre que gestor de Bases de Datos se realizara el </w:t>
      </w:r>
      <w:r w:rsidR="00D37769">
        <w:rPr>
          <w:rStyle w:val="Comentario"/>
          <w:i/>
          <w:iCs/>
          <w:color w:val="C9211E"/>
          <w:lang w:val="es-ES_tradnl"/>
        </w:rPr>
        <w:t>diseño</w:t>
      </w:r>
      <w:r w:rsidR="001B77F9">
        <w:rPr>
          <w:rStyle w:val="Comentario"/>
          <w:i/>
          <w:iCs/>
          <w:color w:val="C9211E"/>
          <w:lang w:val="es-ES_tradnl"/>
        </w:rPr>
        <w:t xml:space="preserve"> de Base de Datos. (Ejemplos: </w:t>
      </w:r>
      <w:proofErr w:type="spellStart"/>
      <w:r w:rsidR="001B77F9">
        <w:rPr>
          <w:rStyle w:val="Comentario"/>
          <w:i/>
          <w:iCs/>
          <w:color w:val="C9211E"/>
          <w:lang w:val="es-ES_tradnl"/>
        </w:rPr>
        <w:t>SQLite</w:t>
      </w:r>
      <w:proofErr w:type="spellEnd"/>
      <w:r w:rsidR="001B77F9">
        <w:rPr>
          <w:rStyle w:val="Comentario"/>
          <w:i/>
          <w:iCs/>
          <w:color w:val="C9211E"/>
          <w:lang w:val="es-ES_tradnl"/>
        </w:rPr>
        <w:t xml:space="preserve">, SQL Server, </w:t>
      </w:r>
      <w:proofErr w:type="spellStart"/>
      <w:r w:rsidR="001B77F9">
        <w:rPr>
          <w:rStyle w:val="Comentario"/>
          <w:i/>
          <w:iCs/>
          <w:color w:val="C9211E"/>
          <w:lang w:val="es-ES_tradnl"/>
        </w:rPr>
        <w:t>PostgresSQL</w:t>
      </w:r>
      <w:proofErr w:type="spellEnd"/>
      <w:r w:rsidR="001B77F9">
        <w:rPr>
          <w:rStyle w:val="Comentario"/>
          <w:i/>
          <w:iCs/>
          <w:color w:val="C9211E"/>
          <w:lang w:val="es-ES_tradnl"/>
        </w:rPr>
        <w:t>)</w:t>
      </w:r>
    </w:p>
    <w:p w14:paraId="47B608BB" w14:textId="77777777" w:rsidR="00F15273" w:rsidRDefault="00675A36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rStyle w:val="Comentario"/>
          <w:b/>
          <w:color w:val="000000"/>
          <w:lang w:val="es-ES_tradnl"/>
        </w:rPr>
        <w:t>RNF 3.2</w:t>
      </w:r>
      <w:r w:rsidR="001B77F9">
        <w:rPr>
          <w:rStyle w:val="Comentario"/>
          <w:b/>
          <w:color w:val="000000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Definir si se usan </w:t>
      </w:r>
      <w:proofErr w:type="gramStart"/>
      <w:r w:rsidR="00D37769">
        <w:rPr>
          <w:rStyle w:val="Comentario"/>
          <w:i/>
          <w:iCs/>
          <w:color w:val="C9211E"/>
          <w:lang w:val="es-ES_tradnl"/>
        </w:rPr>
        <w:t>librerías</w:t>
      </w:r>
      <w:r w:rsidR="00BE0F34">
        <w:rPr>
          <w:rStyle w:val="Comentario"/>
          <w:i/>
          <w:iCs/>
          <w:color w:val="C9211E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 de</w:t>
      </w:r>
      <w:proofErr w:type="gramEnd"/>
      <w:r w:rsidR="001B77F9">
        <w:rPr>
          <w:rStyle w:val="Comentario"/>
          <w:i/>
          <w:iCs/>
          <w:color w:val="C9211E"/>
          <w:lang w:val="es-ES_tradnl"/>
        </w:rPr>
        <w:t xml:space="preserve"> JAVA.</w:t>
      </w:r>
    </w:p>
    <w:p w14:paraId="2D79D928" w14:textId="77777777" w:rsidR="00675A36" w:rsidRPr="00675A36" w:rsidRDefault="00675A36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rStyle w:val="Comentario"/>
          <w:b/>
          <w:color w:val="000000"/>
          <w:lang w:val="es-ES_tradnl"/>
        </w:rPr>
        <w:t xml:space="preserve">RNF 3.3 </w:t>
      </w:r>
      <w:r w:rsidRPr="00675A36">
        <w:rPr>
          <w:rStyle w:val="Comentario"/>
          <w:i/>
          <w:iCs/>
          <w:color w:val="C9211E"/>
          <w:lang w:val="es-ES_tradnl"/>
        </w:rPr>
        <w:t>Definir el lenguaje de desarrollo.</w:t>
      </w:r>
    </w:p>
    <w:p w14:paraId="368CAA99" w14:textId="77777777" w:rsidR="00F15273" w:rsidRPr="00732B81" w:rsidRDefault="001B77F9" w:rsidP="008C2E91">
      <w:pPr>
        <w:pStyle w:val="Ttulo2"/>
        <w:tabs>
          <w:tab w:val="left" w:pos="142"/>
        </w:tabs>
        <w:spacing w:before="115" w:after="0" w:line="360" w:lineRule="auto"/>
        <w:rPr>
          <w:i w:val="0"/>
        </w:rPr>
      </w:pPr>
      <w:bookmarkStart w:id="6" w:name="3.1_______________%3CUsability_Requireme"/>
      <w:bookmarkStart w:id="7" w:name="__RefHeading___Toc515958364"/>
      <w:bookmarkEnd w:id="6"/>
      <w:bookmarkEnd w:id="7"/>
      <w:r w:rsidRPr="00732B81">
        <w:rPr>
          <w:i w:val="0"/>
          <w:sz w:val="24"/>
          <w:lang w:val="es-ES_tradnl"/>
        </w:rPr>
        <w:t xml:space="preserve">RNF 4. </w:t>
      </w:r>
      <w:commentRangeStart w:id="8"/>
      <w:r w:rsidRPr="00732B81">
        <w:rPr>
          <w:i w:val="0"/>
          <w:sz w:val="24"/>
          <w:lang w:val="es-ES_tradnl"/>
        </w:rPr>
        <w:t>USABILIDAD</w:t>
      </w:r>
      <w:commentRangeEnd w:id="8"/>
      <w:r w:rsidR="001466F5">
        <w:rPr>
          <w:rStyle w:val="Refdecomentario"/>
          <w:rFonts w:ascii="Calibri" w:eastAsia="Calibri" w:hAnsi="Calibri"/>
          <w:b w:val="0"/>
          <w:bCs w:val="0"/>
          <w:i w:val="0"/>
          <w:iCs w:val="0"/>
          <w:lang w:val="es-ES_tradnl" w:eastAsia="en-US"/>
        </w:rPr>
        <w:commentReference w:id="8"/>
      </w:r>
    </w:p>
    <w:p w14:paraId="3CC75E16" w14:textId="5F4278E5" w:rsidR="001466F5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>RNF 4.</w:t>
      </w:r>
      <w:r w:rsidR="001466F5">
        <w:rPr>
          <w:b/>
          <w:lang w:val="es-ES_tradnl"/>
        </w:rPr>
        <w:t>1</w:t>
      </w:r>
      <w:r>
        <w:rPr>
          <w:b/>
          <w:lang w:val="es-ES_tradnl"/>
        </w:rPr>
        <w:t xml:space="preserve"> </w:t>
      </w:r>
      <w:r w:rsidRPr="0036620E">
        <w:rPr>
          <w:rStyle w:val="Comentario"/>
          <w:i/>
          <w:iCs/>
          <w:color w:val="C9211E"/>
        </w:rPr>
        <w:t xml:space="preserve">El sistema </w:t>
      </w:r>
      <w:r w:rsidR="001466F5" w:rsidRPr="001466F5">
        <w:rPr>
          <w:rStyle w:val="Comentario"/>
          <w:i/>
          <w:iCs/>
          <w:color w:val="C9211E"/>
        </w:rPr>
        <w:t xml:space="preserve">contará con un diseño responsive para ordenadores, móviles o </w:t>
      </w:r>
      <w:proofErr w:type="spellStart"/>
      <w:r w:rsidR="001466F5" w:rsidRPr="001466F5">
        <w:rPr>
          <w:rStyle w:val="Comentario"/>
          <w:i/>
          <w:iCs/>
          <w:color w:val="C9211E"/>
        </w:rPr>
        <w:t>tablets</w:t>
      </w:r>
      <w:proofErr w:type="spellEnd"/>
      <w:r w:rsidR="001466F5">
        <w:rPr>
          <w:rStyle w:val="Comentario"/>
          <w:i/>
          <w:iCs/>
          <w:color w:val="C9211E"/>
        </w:rPr>
        <w:t>.</w:t>
      </w:r>
    </w:p>
    <w:p w14:paraId="2B58389F" w14:textId="7A2BEA25" w:rsidR="00BF4821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>RNF 4.</w:t>
      </w:r>
      <w:r w:rsidR="004F5B53">
        <w:rPr>
          <w:b/>
          <w:lang w:val="es-ES_tradnl"/>
        </w:rPr>
        <w:t>2</w:t>
      </w:r>
      <w:r>
        <w:rPr>
          <w:b/>
          <w:lang w:val="es-ES_tradnl"/>
        </w:rPr>
        <w:t xml:space="preserve"> </w:t>
      </w:r>
      <w:r w:rsidRPr="0036620E">
        <w:rPr>
          <w:rStyle w:val="Comentario"/>
          <w:i/>
          <w:iCs/>
          <w:color w:val="C9211E"/>
        </w:rPr>
        <w:t>El sistema</w:t>
      </w:r>
      <w:r w:rsidR="00BF4821">
        <w:rPr>
          <w:rStyle w:val="Comentario"/>
          <w:i/>
          <w:iCs/>
          <w:color w:val="C9211E"/>
        </w:rPr>
        <w:t xml:space="preserve"> podrá ser usado por todas aquellas personas con dominios en las tecnologías de la información.</w:t>
      </w:r>
    </w:p>
    <w:p w14:paraId="110FF19B" w14:textId="2A009CBE" w:rsidR="0036620E" w:rsidRPr="004F5B53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US"/>
        </w:rPr>
      </w:pPr>
      <w:r w:rsidRPr="0036620E">
        <w:rPr>
          <w:b/>
          <w:lang w:val="es-ES_tradnl"/>
        </w:rPr>
        <w:t>RNF 4.</w:t>
      </w:r>
      <w:r w:rsidR="001466F5">
        <w:rPr>
          <w:b/>
          <w:lang w:val="es-ES_tradnl"/>
        </w:rPr>
        <w:t>3</w:t>
      </w:r>
      <w:r w:rsidRPr="0036620E">
        <w:rPr>
          <w:b/>
          <w:lang w:val="es-ES_tradnl"/>
        </w:rPr>
        <w:t xml:space="preserve"> </w:t>
      </w:r>
      <w:r w:rsidR="004F5B53" w:rsidRPr="004F5B53">
        <w:rPr>
          <w:rStyle w:val="Comentario"/>
          <w:i/>
          <w:iCs/>
          <w:color w:val="C9211E"/>
        </w:rPr>
        <w:t>El sistema debe proporcionar mensajes de error que sean informativos y orientados a usuario final.</w:t>
      </w:r>
      <w:r w:rsidR="004F5B53">
        <w:rPr>
          <w:rStyle w:val="Comentario"/>
          <w:i/>
          <w:iCs/>
          <w:color w:val="C9211E"/>
        </w:rPr>
        <w:t xml:space="preserve"> </w:t>
      </w:r>
      <w:r w:rsidR="004F5B53" w:rsidRPr="0036620E">
        <w:rPr>
          <w:b/>
          <w:lang w:val="es-ES_tradnl"/>
        </w:rPr>
        <w:t>RNF 4.</w:t>
      </w:r>
      <w:r w:rsidR="004F5B53">
        <w:rPr>
          <w:b/>
          <w:lang w:val="es-ES_tradnl"/>
        </w:rPr>
        <w:t>4</w:t>
      </w:r>
      <w:r w:rsidR="004F5B53" w:rsidRPr="0036620E">
        <w:rPr>
          <w:b/>
          <w:lang w:val="es-ES_tradnl"/>
        </w:rPr>
        <w:t xml:space="preserve"> </w:t>
      </w:r>
      <w:r w:rsidR="004F5B53" w:rsidRPr="004F5B53">
        <w:rPr>
          <w:rStyle w:val="Comentario"/>
          <w:i/>
          <w:iCs/>
          <w:color w:val="C9211E"/>
        </w:rPr>
        <w:t xml:space="preserve">El tiempo de aprendizaje del sistema por un usuario deberá ser menor a </w:t>
      </w:r>
      <w:r w:rsidR="004F5B53">
        <w:rPr>
          <w:rStyle w:val="Comentario"/>
          <w:i/>
          <w:iCs/>
          <w:color w:val="C9211E"/>
        </w:rPr>
        <w:t>2</w:t>
      </w:r>
      <w:r w:rsidR="004F5B53" w:rsidRPr="004F5B53">
        <w:rPr>
          <w:rStyle w:val="Comentario"/>
          <w:i/>
          <w:iCs/>
          <w:color w:val="C9211E"/>
        </w:rPr>
        <w:t xml:space="preserve"> horas</w:t>
      </w:r>
    </w:p>
    <w:p w14:paraId="2BB48E6B" w14:textId="77777777" w:rsidR="0036620E" w:rsidRPr="00732B81" w:rsidRDefault="0036620E" w:rsidP="008C2E91">
      <w:pPr>
        <w:pStyle w:val="Ttulo2"/>
        <w:tabs>
          <w:tab w:val="left" w:pos="142"/>
        </w:tabs>
        <w:spacing w:before="115" w:after="0" w:line="360" w:lineRule="auto"/>
        <w:rPr>
          <w:i w:val="0"/>
          <w:sz w:val="24"/>
          <w:lang w:val="es-ES_tradnl"/>
        </w:rPr>
      </w:pPr>
      <w:r w:rsidRPr="00732B81">
        <w:rPr>
          <w:i w:val="0"/>
          <w:sz w:val="24"/>
          <w:lang w:val="es-ES_tradnl"/>
        </w:rPr>
        <w:t xml:space="preserve">RNF 5. </w:t>
      </w:r>
      <w:commentRangeStart w:id="9"/>
      <w:r w:rsidRPr="00732B81">
        <w:rPr>
          <w:i w:val="0"/>
          <w:sz w:val="24"/>
          <w:lang w:val="es-ES_tradnl"/>
        </w:rPr>
        <w:t>FIABILIDAD</w:t>
      </w:r>
      <w:commentRangeEnd w:id="9"/>
      <w:r w:rsidR="00E7535C">
        <w:rPr>
          <w:rStyle w:val="Refdecomentario"/>
          <w:rFonts w:ascii="Calibri" w:eastAsia="Calibri" w:hAnsi="Calibri"/>
          <w:b w:val="0"/>
          <w:bCs w:val="0"/>
          <w:i w:val="0"/>
          <w:iCs w:val="0"/>
          <w:lang w:val="es-ES_tradnl" w:eastAsia="en-US"/>
        </w:rPr>
        <w:commentReference w:id="9"/>
      </w:r>
    </w:p>
    <w:p w14:paraId="48C860CF" w14:textId="462BA7EC" w:rsidR="00444237" w:rsidRDefault="00444237" w:rsidP="008C2E91">
      <w:pPr>
        <w:pStyle w:val="Standard"/>
        <w:tabs>
          <w:tab w:val="left" w:pos="142"/>
        </w:tabs>
        <w:spacing w:line="360" w:lineRule="auto"/>
        <w:jc w:val="both"/>
        <w:rPr>
          <w:b/>
          <w:lang w:val="es-ES_tradnl"/>
        </w:rPr>
      </w:pPr>
      <w:r>
        <w:rPr>
          <w:b/>
          <w:lang w:val="es-ES_tradnl"/>
        </w:rPr>
        <w:t xml:space="preserve">RNF 5.1 </w:t>
      </w:r>
      <w:r w:rsidR="00E7535C">
        <w:rPr>
          <w:rStyle w:val="Comentario"/>
          <w:i/>
          <w:iCs/>
          <w:color w:val="C9211E"/>
        </w:rPr>
        <w:t xml:space="preserve">El sistema deberá mostrar </w:t>
      </w:r>
      <w:r w:rsidRPr="00444237">
        <w:rPr>
          <w:rStyle w:val="Comentario"/>
          <w:i/>
          <w:iCs/>
          <w:color w:val="C9211E"/>
        </w:rPr>
        <w:t>mensajes de error ante fallos de conexión.</w:t>
      </w:r>
      <w:r>
        <w:rPr>
          <w:b/>
          <w:lang w:val="es-ES_tradnl"/>
        </w:rPr>
        <w:t xml:space="preserve"> </w:t>
      </w:r>
    </w:p>
    <w:p w14:paraId="3065BEA7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</w:rPr>
      </w:pPr>
      <w:bookmarkStart w:id="10" w:name="__RefHeading___Toc515958366"/>
      <w:bookmarkStart w:id="11" w:name="__RefHeading___Toc515958367"/>
      <w:bookmarkEnd w:id="10"/>
      <w:bookmarkEnd w:id="11"/>
      <w:r w:rsidRPr="00732B81">
        <w:rPr>
          <w:i w:val="0"/>
          <w:sz w:val="24"/>
          <w:lang w:val="es-ES_tradnl"/>
        </w:rPr>
        <w:t xml:space="preserve">RNF </w:t>
      </w:r>
      <w:r w:rsidR="00610B69" w:rsidRPr="00732B81">
        <w:rPr>
          <w:i w:val="0"/>
          <w:sz w:val="24"/>
          <w:lang w:val="es-ES_tradnl"/>
        </w:rPr>
        <w:t xml:space="preserve">6. </w:t>
      </w:r>
      <w:r w:rsidRPr="00732B81">
        <w:rPr>
          <w:i w:val="0"/>
          <w:sz w:val="24"/>
          <w:lang w:val="es-ES_tradnl"/>
        </w:rPr>
        <w:t>DOCUMENTACIÓN DE USUARIO Y SOPORTE</w:t>
      </w:r>
    </w:p>
    <w:p w14:paraId="4A4FD679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 xml:space="preserve">RNF </w:t>
      </w:r>
      <w:proofErr w:type="gramStart"/>
      <w:r>
        <w:rPr>
          <w:rStyle w:val="Comentario"/>
          <w:b/>
          <w:color w:val="000000"/>
          <w:lang w:val="es-ES_tradnl"/>
        </w:rPr>
        <w:t>6.1</w:t>
      </w:r>
      <w:r>
        <w:rPr>
          <w:rStyle w:val="Comentario"/>
          <w:color w:val="000000"/>
          <w:lang w:val="es-ES_tradnl"/>
        </w:rPr>
        <w:t xml:space="preserve">  </w:t>
      </w:r>
      <w:r>
        <w:rPr>
          <w:rStyle w:val="Comentario"/>
          <w:i/>
          <w:iCs/>
          <w:color w:val="C9211E"/>
          <w:lang w:val="es-ES_tradnl"/>
        </w:rPr>
        <w:t>Definir</w:t>
      </w:r>
      <w:proofErr w:type="gramEnd"/>
      <w:r>
        <w:rPr>
          <w:rStyle w:val="Comentario"/>
          <w:i/>
          <w:iCs/>
          <w:color w:val="C9211E"/>
          <w:lang w:val="es-ES_tradnl"/>
        </w:rPr>
        <w:t xml:space="preserve"> si se </w:t>
      </w:r>
      <w:r w:rsidR="00847B87">
        <w:rPr>
          <w:rStyle w:val="Comentario"/>
          <w:i/>
          <w:iCs/>
          <w:color w:val="C9211E"/>
          <w:lang w:val="es-ES_tradnl"/>
        </w:rPr>
        <w:t>entrega Manual de Usuario y qué</w:t>
      </w:r>
      <w:r>
        <w:rPr>
          <w:rStyle w:val="Comentario"/>
          <w:i/>
          <w:iCs/>
          <w:color w:val="C9211E"/>
          <w:lang w:val="es-ES_tradnl"/>
        </w:rPr>
        <w:t xml:space="preserve"> </w:t>
      </w:r>
      <w:r w:rsidR="00847B87">
        <w:rPr>
          <w:rStyle w:val="Comentario"/>
          <w:i/>
          <w:iCs/>
          <w:color w:val="C9211E"/>
          <w:lang w:val="es-ES_tradnl"/>
        </w:rPr>
        <w:t>contendrá dentro, a quié</w:t>
      </w:r>
      <w:r>
        <w:rPr>
          <w:rStyle w:val="Comentario"/>
          <w:i/>
          <w:iCs/>
          <w:color w:val="C9211E"/>
          <w:lang w:val="es-ES_tradnl"/>
        </w:rPr>
        <w:t xml:space="preserve">n va orientado, en fin, evidenciar su objetivo. </w:t>
      </w:r>
    </w:p>
    <w:p w14:paraId="73E3B692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i/>
          <w:iCs/>
          <w:color w:val="C9211E"/>
          <w:lang w:val="es-ES_tradnl"/>
        </w:rPr>
        <w:t xml:space="preserve">RNF 6.2 Manual de </w:t>
      </w:r>
      <w:r w:rsidR="00847B87">
        <w:rPr>
          <w:rStyle w:val="Comentario"/>
          <w:i/>
          <w:iCs/>
          <w:color w:val="C9211E"/>
          <w:lang w:val="es-ES_tradnl"/>
        </w:rPr>
        <w:t>Instalación</w:t>
      </w:r>
      <w:r>
        <w:rPr>
          <w:rStyle w:val="Comentario"/>
          <w:i/>
          <w:iCs/>
          <w:color w:val="C9211E"/>
          <w:lang w:val="es-ES_tradnl"/>
        </w:rPr>
        <w:t xml:space="preserve"> y </w:t>
      </w:r>
      <w:r w:rsidR="00847B87">
        <w:rPr>
          <w:rStyle w:val="Comentario"/>
          <w:i/>
          <w:iCs/>
          <w:color w:val="C9211E"/>
          <w:lang w:val="es-ES_tradnl"/>
        </w:rPr>
        <w:t>configuración</w:t>
      </w:r>
      <w:r>
        <w:rPr>
          <w:rStyle w:val="Comentario"/>
          <w:i/>
          <w:iCs/>
          <w:color w:val="C9211E"/>
          <w:lang w:val="es-ES_tradnl"/>
        </w:rPr>
        <w:t xml:space="preserve"> contenido dentro del Manual de Usuario.</w:t>
      </w:r>
    </w:p>
    <w:p w14:paraId="01DFFE59" w14:textId="77777777" w:rsidR="00F15273" w:rsidRPr="00732B81" w:rsidRDefault="001B77F9" w:rsidP="008C2E91">
      <w:pPr>
        <w:pStyle w:val="Ttulo2"/>
        <w:spacing w:before="115" w:after="0" w:line="360" w:lineRule="auto"/>
        <w:rPr>
          <w:i w:val="0"/>
        </w:rPr>
      </w:pPr>
      <w:bookmarkStart w:id="12" w:name="__RefHeading___Toc515958369"/>
      <w:bookmarkEnd w:id="12"/>
      <w:r w:rsidRPr="00732B81">
        <w:rPr>
          <w:i w:val="0"/>
          <w:iCs w:val="0"/>
          <w:sz w:val="24"/>
          <w:lang w:val="es-ES_tradnl"/>
        </w:rPr>
        <w:t>RNF 7. SEGURIDAD</w:t>
      </w:r>
    </w:p>
    <w:p w14:paraId="092D40D3" w14:textId="77777777" w:rsidR="00F15273" w:rsidRDefault="001B77F9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bookmarkStart w:id="13" w:name="__RefHeading__51_1277883787"/>
      <w:bookmarkEnd w:id="13"/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7.1 </w:t>
      </w:r>
      <w:r w:rsidR="00610B69"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La conexión con el servidor debe utilizar protocolo seguro</w:t>
      </w:r>
      <w:r w:rsid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:</w:t>
      </w:r>
      <w:r w:rsidR="00610B69"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conexión HTTPS.</w:t>
      </w:r>
    </w:p>
    <w:p w14:paraId="281CA3BE" w14:textId="77777777" w:rsidR="00610B69" w:rsidRDefault="00610B69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7.2 </w:t>
      </w:r>
      <w:r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Las contraseñas deben ser encriptadas, validando sus fortalezas. </w:t>
      </w:r>
    </w:p>
    <w:p w14:paraId="6DC26642" w14:textId="77777777" w:rsidR="00610B69" w:rsidRDefault="004E4A8C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7.3 </w:t>
      </w:r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No permitir </w:t>
      </w:r>
      <w:proofErr w:type="spellStart"/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autocompletamiento</w:t>
      </w:r>
      <w:proofErr w:type="spellEnd"/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en los formularios de autenticación.</w:t>
      </w:r>
    </w:p>
    <w:p w14:paraId="55D9F669" w14:textId="77777777" w:rsidR="000A6CDA" w:rsidRPr="000A6CDA" w:rsidRDefault="000A6CDA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7.4 </w:t>
      </w:r>
      <w:r w:rsidRPr="000A6CDA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Limitar el acceso a las funcionalidades en función de roles establecidos.</w:t>
      </w:r>
    </w:p>
    <w:p w14:paraId="25CF091E" w14:textId="77777777" w:rsidR="004E4A8C" w:rsidRPr="00732B81" w:rsidRDefault="008C73E6" w:rsidP="008C2E91">
      <w:pPr>
        <w:pStyle w:val="Ttulo2"/>
        <w:spacing w:before="115" w:after="0" w:line="360" w:lineRule="auto"/>
        <w:rPr>
          <w:i w:val="0"/>
          <w:iCs w:val="0"/>
          <w:sz w:val="24"/>
          <w:lang w:val="es-ES_tradnl"/>
        </w:rPr>
      </w:pPr>
      <w:r w:rsidRPr="00732B81">
        <w:rPr>
          <w:i w:val="0"/>
          <w:iCs w:val="0"/>
          <w:sz w:val="24"/>
          <w:lang w:val="es-ES_tradnl"/>
        </w:rPr>
        <w:t>RNF 8. EFICIENCIA</w:t>
      </w:r>
    </w:p>
    <w:p w14:paraId="129D77C0" w14:textId="77777777" w:rsidR="008C73E6" w:rsidRDefault="008C73E6" w:rsidP="008C2E91">
      <w:pP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 w:rsidRPr="008C73E6"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>R</w:t>
      </w: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>NF</w:t>
      </w:r>
      <w:r w:rsidRPr="008C73E6"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 8.1 </w:t>
      </w:r>
      <w:r w:rsidRPr="008C73E6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El sistema no debe exceder los (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Definir tiempo de respuesta) segundos en ejecutar una funcionalidad.</w:t>
      </w:r>
    </w:p>
    <w:p w14:paraId="3E07CEE7" w14:textId="77777777" w:rsidR="008C73E6" w:rsidRPr="008C73E6" w:rsidRDefault="008C73E6" w:rsidP="008C2E91">
      <w:pP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8.2 </w:t>
      </w:r>
      <w:r w:rsidRPr="008C73E6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El sistema debe permitir (Cantidad de usuarios) conectados concurrentemente.</w:t>
      </w: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 </w:t>
      </w:r>
    </w:p>
    <w:p w14:paraId="4C9938B4" w14:textId="77777777" w:rsidR="00F15273" w:rsidRPr="00732B81" w:rsidRDefault="001B77F9" w:rsidP="00732B81">
      <w:pPr>
        <w:pStyle w:val="Ttulo2"/>
        <w:rPr>
          <w:i w:val="0"/>
        </w:rPr>
      </w:pPr>
      <w:r w:rsidRPr="00732B81">
        <w:rPr>
          <w:rStyle w:val="Comentario"/>
          <w:i w:val="0"/>
          <w:color w:val="000000"/>
          <w:sz w:val="24"/>
        </w:rPr>
        <w:lastRenderedPageBreak/>
        <w:t xml:space="preserve">RNF </w:t>
      </w:r>
      <w:r w:rsidR="008C73E6" w:rsidRPr="00732B81">
        <w:rPr>
          <w:rStyle w:val="Comentario"/>
          <w:i w:val="0"/>
          <w:color w:val="000000"/>
          <w:sz w:val="24"/>
        </w:rPr>
        <w:t>9</w:t>
      </w:r>
      <w:r w:rsidRPr="00732B81">
        <w:rPr>
          <w:rStyle w:val="Comentario"/>
          <w:i w:val="0"/>
          <w:color w:val="000000"/>
          <w:sz w:val="24"/>
        </w:rPr>
        <w:t>. LEGALES.</w:t>
      </w:r>
    </w:p>
    <w:p w14:paraId="2D21217E" w14:textId="77777777" w:rsidR="00F15273" w:rsidRDefault="006E278E" w:rsidP="008C2E91">
      <w:pPr>
        <w:tabs>
          <w:tab w:val="left" w:pos="0"/>
        </w:tabs>
        <w:spacing w:line="360" w:lineRule="auto"/>
        <w:jc w:val="both"/>
      </w:pP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Opcional. 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Especificar los aspectos legales 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a tener en cuenta en caso de qué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tipo de </w:t>
      </w:r>
      <w:r w:rsidR="00847B87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solución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se desarrolla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.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En el caso de los Sistemas Financieros Contables u otros Sistemas que informaticen procesos legislados.</w:t>
      </w:r>
    </w:p>
    <w:p w14:paraId="7BD56B9D" w14:textId="1B70995F" w:rsidR="00FE3EC3" w:rsidRPr="006C2977" w:rsidRDefault="00FE3EC3" w:rsidP="00FE3EC3">
      <w:pPr>
        <w:pStyle w:val="Ttulo1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Descripción detallada de los Requisitos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E3EC3" w:rsidRPr="00AE510C" w14:paraId="20DFC759" w14:textId="77777777" w:rsidTr="00CE2EEB">
        <w:tc>
          <w:tcPr>
            <w:tcW w:w="5920" w:type="dxa"/>
            <w:shd w:val="clear" w:color="auto" w:fill="auto"/>
            <w:vAlign w:val="center"/>
          </w:tcPr>
          <w:p w14:paraId="458E5082" w14:textId="77777777" w:rsidR="00FE3EC3" w:rsidRPr="00AE510C" w:rsidRDefault="00FE3EC3" w:rsidP="00CE2EEB">
            <w:pPr>
              <w:pStyle w:val="Prrafodelista2"/>
              <w:spacing w:after="0"/>
              <w:jc w:val="left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AE510C">
              <w:rPr>
                <w:rFonts w:ascii="Arial" w:hAnsi="Arial" w:cs="Arial"/>
                <w:sz w:val="20"/>
                <w:szCs w:val="24"/>
              </w:rPr>
              <w:t>1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materia prima en almacén.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FB36968" w14:textId="77777777" w:rsidR="00FE3EC3" w:rsidRPr="00AE510C" w:rsidRDefault="00FE3EC3" w:rsidP="00CE2EEB">
            <w:pPr>
              <w:pStyle w:val="Prrafodelista2"/>
              <w:spacing w:after="0"/>
              <w:jc w:val="left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Jefe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E3EC3" w:rsidRPr="00AE510C" w14:paraId="79999DB8" w14:textId="77777777" w:rsidTr="00CE2EEB">
        <w:tc>
          <w:tcPr>
            <w:tcW w:w="5920" w:type="dxa"/>
            <w:shd w:val="clear" w:color="auto" w:fill="auto"/>
            <w:vAlign w:val="center"/>
          </w:tcPr>
          <w:p w14:paraId="43EF71E1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en el inventario la materia prima necesitaremos un formulario que permita introducir los siguientes datos:</w:t>
            </w:r>
          </w:p>
          <w:p w14:paraId="53F0A8B1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528473FA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% Concentración</w:t>
            </w:r>
          </w:p>
          <w:p w14:paraId="3E622A51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56FE3FDD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Conformación: en saco o en tanque </w:t>
            </w:r>
          </w:p>
          <w:p w14:paraId="72E4E456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Costo: Es calculable a partir de la ficha de costo que se actualiza con cada entrada.</w:t>
            </w:r>
          </w:p>
          <w:p w14:paraId="5218BC64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1A0019A1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Ficha técnica</w:t>
            </w:r>
          </w:p>
          <w:p w14:paraId="10E3EC0A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Hoja de seguridad</w:t>
            </w:r>
          </w:p>
          <w:p w14:paraId="12E2F81A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Factura de adquisición</w:t>
            </w:r>
          </w:p>
          <w:p w14:paraId="2854C754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Tipos de materias primas (Clasificación):</w:t>
            </w:r>
          </w:p>
          <w:p w14:paraId="576F98BD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6F6777">
              <w:rPr>
                <w:rFonts w:ascii="Arial" w:hAnsi="Arial" w:cs="Arial"/>
                <w:sz w:val="20"/>
                <w:szCs w:val="24"/>
              </w:rPr>
              <w:t>Tensoactivos</w:t>
            </w:r>
            <w:proofErr w:type="spellEnd"/>
            <w:r w:rsidRPr="006F6777">
              <w:rPr>
                <w:rFonts w:ascii="Arial" w:hAnsi="Arial" w:cs="Arial"/>
                <w:sz w:val="20"/>
                <w:szCs w:val="24"/>
              </w:rPr>
              <w:t>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F435F7A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06B2BCD7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12033EC7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18C1463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15F6E75E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3C16CCFA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51C265C4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29C6ECF7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mercancía se recibe por conteo del jefe de almacén y posteriormente se introducen los datos de la factura y se contrasta con lo físico en almacén.</w:t>
            </w:r>
          </w:p>
          <w:p w14:paraId="4F7D94A0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FBB9040" w14:textId="77777777" w:rsidR="00FE3EC3" w:rsidRPr="00E3703E" w:rsidRDefault="00FE3EC3" w:rsidP="00CE2EEB">
            <w:pPr>
              <w:pStyle w:val="Prrafodelista2"/>
              <w:spacing w:after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15449E12" w14:textId="77777777" w:rsidR="00FE3EC3" w:rsidRDefault="00FE3EC3" w:rsidP="00FE3EC3">
      <w:pPr>
        <w:spacing w:after="0"/>
      </w:pPr>
    </w:p>
    <w:p w14:paraId="0470E6B1" w14:textId="77777777" w:rsidR="00FE3EC3" w:rsidRDefault="00FE3EC3" w:rsidP="00FE3EC3">
      <w:pPr>
        <w:spacing w:after="0"/>
      </w:pPr>
    </w:p>
    <w:p w14:paraId="7A4ED915" w14:textId="77777777" w:rsidR="00FE3EC3" w:rsidRDefault="00FE3EC3" w:rsidP="00FE3EC3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E3EC3" w:rsidRPr="00AE510C" w14:paraId="3CAED932" w14:textId="77777777" w:rsidTr="00CE2EEB">
        <w:tc>
          <w:tcPr>
            <w:tcW w:w="5920" w:type="dxa"/>
            <w:shd w:val="clear" w:color="auto" w:fill="auto"/>
            <w:vAlign w:val="center"/>
          </w:tcPr>
          <w:p w14:paraId="3DEAF117" w14:textId="77777777" w:rsidR="00FE3EC3" w:rsidRPr="00AE510C" w:rsidRDefault="00FE3EC3" w:rsidP="00CE2EEB">
            <w:pPr>
              <w:pStyle w:val="Prrafodelista2"/>
              <w:spacing w:after="0"/>
              <w:jc w:val="left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2.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adquisición de materia prima.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92FDFEF" w14:textId="77777777" w:rsidR="00FE3EC3" w:rsidRPr="00AE510C" w:rsidRDefault="00FE3EC3" w:rsidP="00CE2EEB">
            <w:pPr>
              <w:pStyle w:val="Prrafodelista2"/>
              <w:spacing w:after="0"/>
              <w:jc w:val="left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</w:t>
            </w:r>
            <w:r>
              <w:rPr>
                <w:rFonts w:ascii="Arial" w:hAnsi="Arial" w:cs="Arial"/>
                <w:sz w:val="20"/>
                <w:szCs w:val="24"/>
              </w:rPr>
              <w:t>és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E3EC3" w:rsidRPr="00AE510C" w14:paraId="4197DCC9" w14:textId="77777777" w:rsidTr="00CE2EEB">
        <w:tc>
          <w:tcPr>
            <w:tcW w:w="5920" w:type="dxa"/>
            <w:shd w:val="clear" w:color="auto" w:fill="auto"/>
            <w:vAlign w:val="center"/>
          </w:tcPr>
          <w:p w14:paraId="1ACF394B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Se refiere a las compras de materias primas, mayormente por importación, se debe registrar el total comprado de cada producto, el costo total y a partir de ello se hace el análisis de la ficha de costo desglosando el valor de cada unidad de la compra. Debe identificarse si la compra es nacional que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solo incluye transportaciones terrestres o si es una importación que incluye en el costo otros elementos (2da revisión del requisito).</w:t>
            </w:r>
          </w:p>
          <w:p w14:paraId="1AD5BBD4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Como datos a tener en cuenta:</w:t>
            </w:r>
          </w:p>
          <w:p w14:paraId="149375BB" w14:textId="77777777" w:rsidR="00FE3EC3" w:rsidRDefault="00FE3EC3" w:rsidP="00CE2EEB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  <w:p w14:paraId="781845DF" w14:textId="77777777" w:rsidR="00FE3EC3" w:rsidRDefault="00FE3EC3" w:rsidP="00CE2EEB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Producto</w:t>
            </w:r>
          </w:p>
          <w:p w14:paraId="563D6C07" w14:textId="77777777" w:rsidR="00FE3EC3" w:rsidRDefault="00FE3EC3" w:rsidP="00CE2EEB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Ficha técnica</w:t>
            </w:r>
          </w:p>
          <w:p w14:paraId="0D6637AA" w14:textId="77777777" w:rsidR="00FE3EC3" w:rsidRDefault="00FE3EC3" w:rsidP="00CE2EEB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Hoja de seguridad</w:t>
            </w:r>
          </w:p>
          <w:p w14:paraId="2572368C" w14:textId="77777777" w:rsidR="00FE3EC3" w:rsidRDefault="00FE3EC3" w:rsidP="00CE2EEB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Origen</w:t>
            </w:r>
          </w:p>
          <w:p w14:paraId="29A35EC5" w14:textId="77777777" w:rsidR="00FE3EC3" w:rsidRDefault="00FE3EC3" w:rsidP="00CE2EEB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7B777119" w14:textId="77777777" w:rsidR="00FE3EC3" w:rsidRDefault="00FE3EC3" w:rsidP="00CE2EEB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303ABB80" w14:textId="77777777" w:rsidR="00FE3EC3" w:rsidRDefault="00FE3EC3" w:rsidP="00CE2EEB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Precio</w:t>
            </w:r>
          </w:p>
          <w:p w14:paraId="5837FB3C" w14:textId="77777777" w:rsidR="00FE3EC3" w:rsidRDefault="00FE3EC3" w:rsidP="00CE2EEB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Importe</w:t>
            </w:r>
          </w:p>
          <w:p w14:paraId="76AE0F8D" w14:textId="77777777" w:rsidR="00FE3EC3" w:rsidRDefault="00FE3EC3" w:rsidP="00CE2EEB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Factura</w:t>
            </w:r>
          </w:p>
          <w:p w14:paraId="0E977D80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También se puede modificar, listar </w:t>
            </w:r>
            <w:r w:rsidRPr="00554ECD">
              <w:rPr>
                <w:rFonts w:ascii="Arial" w:hAnsi="Arial" w:cs="Arial"/>
                <w:sz w:val="20"/>
                <w:szCs w:val="24"/>
                <w:highlight w:val="yellow"/>
              </w:rPr>
              <w:t xml:space="preserve">o </w:t>
            </w:r>
            <w:commentRangeStart w:id="14"/>
            <w:r w:rsidRPr="00554ECD">
              <w:rPr>
                <w:rFonts w:ascii="Arial" w:hAnsi="Arial" w:cs="Arial"/>
                <w:sz w:val="20"/>
                <w:szCs w:val="24"/>
                <w:highlight w:val="yellow"/>
              </w:rPr>
              <w:t>suprimir</w:t>
            </w:r>
            <w:commentRangeEnd w:id="14"/>
            <w:r>
              <w:rPr>
                <w:rStyle w:val="Refdecomentario"/>
              </w:rPr>
              <w:commentReference w:id="14"/>
            </w:r>
            <w:r>
              <w:rPr>
                <w:rFonts w:ascii="Arial" w:hAnsi="Arial" w:cs="Arial"/>
                <w:sz w:val="20"/>
                <w:szCs w:val="24"/>
              </w:rPr>
              <w:t xml:space="preserve"> la compra de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4B652EB" w14:textId="77777777" w:rsidR="00FE3EC3" w:rsidRPr="00E3703E" w:rsidRDefault="00FE3EC3" w:rsidP="00CE2EEB">
            <w:pPr>
              <w:pStyle w:val="Prrafodelista2"/>
              <w:spacing w:after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79FDD592" w14:textId="77777777" w:rsidR="00FE3EC3" w:rsidRDefault="00FE3EC3" w:rsidP="00FE3EC3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E3EC3" w:rsidRPr="00AE510C" w14:paraId="63786A46" w14:textId="77777777" w:rsidTr="00CE2EEB">
        <w:tc>
          <w:tcPr>
            <w:tcW w:w="5920" w:type="dxa"/>
            <w:shd w:val="clear" w:color="auto" w:fill="auto"/>
            <w:vAlign w:val="center"/>
          </w:tcPr>
          <w:p w14:paraId="19F737FB" w14:textId="77777777" w:rsidR="00FE3EC3" w:rsidRPr="00AE510C" w:rsidRDefault="00FE3EC3" w:rsidP="00CE2EEB">
            <w:pPr>
              <w:pStyle w:val="Prrafodelista2"/>
              <w:spacing w:after="0"/>
              <w:jc w:val="left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3. Registrar ficha técnica de materia prima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C2B4810" w14:textId="77777777" w:rsidR="00FE3EC3" w:rsidRPr="00AE510C" w:rsidRDefault="00FE3EC3" w:rsidP="00CE2EEB">
            <w:pPr>
              <w:pStyle w:val="Prrafodelista2"/>
              <w:spacing w:after="0"/>
              <w:jc w:val="left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Inés, </w:t>
            </w:r>
            <w:proofErr w:type="spellStart"/>
            <w:r w:rsidRPr="00AE510C">
              <w:rPr>
                <w:rFonts w:ascii="Arial" w:hAnsi="Arial" w:cs="Arial"/>
                <w:sz w:val="20"/>
                <w:szCs w:val="24"/>
              </w:rPr>
              <w:t>Idania</w:t>
            </w:r>
            <w:proofErr w:type="spellEnd"/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E3EC3" w:rsidRPr="00AE510C" w14:paraId="0633B23F" w14:textId="77777777" w:rsidTr="00CE2EEB">
        <w:tc>
          <w:tcPr>
            <w:tcW w:w="5920" w:type="dxa"/>
            <w:shd w:val="clear" w:color="auto" w:fill="auto"/>
            <w:vAlign w:val="center"/>
          </w:tcPr>
          <w:p w14:paraId="1D91DED1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Las materias primas tienen su ficha técnica, la misma contendrá por apartados los siguientes datos a introducir: </w:t>
            </w:r>
          </w:p>
          <w:p w14:paraId="001DB42C" w14:textId="77777777" w:rsidR="00FE3EC3" w:rsidRDefault="00FE3EC3" w:rsidP="00CE2EEB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Ficha Técnica</w:t>
            </w:r>
          </w:p>
          <w:p w14:paraId="0E95B0F6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 de elaboración</w:t>
            </w:r>
          </w:p>
          <w:p w14:paraId="1FB290F5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Folio</w:t>
            </w:r>
          </w:p>
          <w:p w14:paraId="206FC2B5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Institución</w:t>
            </w:r>
          </w:p>
          <w:p w14:paraId="7A8D4C2D" w14:textId="77777777" w:rsidR="00FE3EC3" w:rsidRDefault="00FE3EC3" w:rsidP="00CE2EEB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Datos Generales de la Sustancia Química</w:t>
            </w:r>
          </w:p>
          <w:p w14:paraId="19B063EB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químico</w:t>
            </w:r>
          </w:p>
          <w:p w14:paraId="1EF5F4BB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comercial</w:t>
            </w:r>
          </w:p>
          <w:p w14:paraId="5CBA72EA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Sinónimos</w:t>
            </w:r>
          </w:p>
          <w:p w14:paraId="77D751B2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Fórmula química</w:t>
            </w:r>
          </w:p>
          <w:p w14:paraId="1A661FF0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Presentación</w:t>
            </w:r>
          </w:p>
          <w:p w14:paraId="5AE400D8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</w:t>
            </w:r>
          </w:p>
          <w:p w14:paraId="78014352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Masa molecular</w:t>
            </w:r>
          </w:p>
          <w:p w14:paraId="63808D5C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Identificación</w:t>
            </w:r>
          </w:p>
          <w:p w14:paraId="55BBE3E7" w14:textId="77777777" w:rsidR="00FE3EC3" w:rsidRDefault="00FE3EC3" w:rsidP="00CE2EEB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Especificaciones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Fisioquímicas</w:t>
            </w:r>
            <w:proofErr w:type="spellEnd"/>
          </w:p>
          <w:p w14:paraId="2422FAD3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Parámetro</w:t>
            </w:r>
          </w:p>
          <w:p w14:paraId="6CFD2553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Especificación</w:t>
            </w:r>
          </w:p>
          <w:p w14:paraId="468DD597" w14:textId="77777777" w:rsidR="00FE3EC3" w:rsidRDefault="00FE3EC3" w:rsidP="00CE2EEB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adicional</w:t>
            </w:r>
          </w:p>
          <w:p w14:paraId="4A47E62F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Usos identificados</w:t>
            </w:r>
          </w:p>
          <w:p w14:paraId="43567B3B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de almacenaje</w:t>
            </w:r>
          </w:p>
          <w:p w14:paraId="67C25E53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</w:t>
            </w:r>
          </w:p>
          <w:p w14:paraId="26A97277" w14:textId="77777777" w:rsidR="00FE3EC3" w:rsidRDefault="00FE3EC3" w:rsidP="00CE2EEB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Garantía</w:t>
            </w:r>
          </w:p>
          <w:p w14:paraId="4D9910AD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Una vez introducidos los parámetros debe generarse un documento en formato PDF que recoja los parámetros de entrada y se visualice con una carátula y pie de página que contenga las generales de la institución que la provee.</w:t>
            </w:r>
          </w:p>
          <w:p w14:paraId="0421A7B3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También se puede modificar, listar o suprimir ficha técnica de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A2B3241" w14:textId="77777777" w:rsidR="00FE3EC3" w:rsidRPr="00E3703E" w:rsidRDefault="00FE3EC3" w:rsidP="00CE2EEB">
            <w:pPr>
              <w:pStyle w:val="Prrafodelista2"/>
              <w:spacing w:after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0849CB12" w14:textId="77777777" w:rsidR="00FE3EC3" w:rsidRDefault="00FE3EC3" w:rsidP="00FE3EC3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E3EC3" w:rsidRPr="00AE510C" w14:paraId="0A602280" w14:textId="77777777" w:rsidTr="00CE2EEB">
        <w:tc>
          <w:tcPr>
            <w:tcW w:w="5920" w:type="dxa"/>
            <w:shd w:val="clear" w:color="auto" w:fill="auto"/>
          </w:tcPr>
          <w:p w14:paraId="12001D27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4. Registrar hoja de datos de seguridad de materia prima</w:t>
            </w:r>
          </w:p>
        </w:tc>
        <w:tc>
          <w:tcPr>
            <w:tcW w:w="2552" w:type="dxa"/>
            <w:shd w:val="clear" w:color="auto" w:fill="auto"/>
          </w:tcPr>
          <w:p w14:paraId="296B09B5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Inés, </w:t>
            </w:r>
            <w:proofErr w:type="spellStart"/>
            <w:r w:rsidRPr="00AE510C">
              <w:rPr>
                <w:rFonts w:ascii="Arial" w:hAnsi="Arial" w:cs="Arial"/>
                <w:sz w:val="20"/>
                <w:szCs w:val="24"/>
              </w:rPr>
              <w:t>Idania</w:t>
            </w:r>
            <w:proofErr w:type="spellEnd"/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E3EC3" w:rsidRPr="00AE510C" w14:paraId="460127C7" w14:textId="77777777" w:rsidTr="00CE2EEB">
        <w:tc>
          <w:tcPr>
            <w:tcW w:w="5920" w:type="dxa"/>
            <w:shd w:val="clear" w:color="auto" w:fill="auto"/>
          </w:tcPr>
          <w:p w14:paraId="25182F64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Las materias primas tienen su hoja de datos de seguridad para ser transportadas, la misma contendrá por apartados los siguientes datos a introducir: </w:t>
            </w:r>
          </w:p>
          <w:p w14:paraId="2BDECD38" w14:textId="77777777" w:rsidR="00FE3EC3" w:rsidRDefault="00FE3EC3" w:rsidP="00CE2EEB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Sección 1. </w:t>
            </w:r>
            <w:r w:rsidRPr="00EC4C57">
              <w:rPr>
                <w:rFonts w:ascii="Arial" w:hAnsi="Arial" w:cs="Arial"/>
                <w:sz w:val="20"/>
                <w:szCs w:val="24"/>
              </w:rPr>
              <w:t>I</w:t>
            </w:r>
            <w:r>
              <w:rPr>
                <w:rFonts w:ascii="Arial" w:hAnsi="Arial" w:cs="Arial"/>
                <w:sz w:val="20"/>
                <w:szCs w:val="24"/>
              </w:rPr>
              <w:t>d</w:t>
            </w:r>
            <w:r w:rsidRPr="00EC4C57">
              <w:rPr>
                <w:rFonts w:ascii="Arial" w:hAnsi="Arial" w:cs="Arial"/>
                <w:sz w:val="20"/>
                <w:szCs w:val="24"/>
              </w:rPr>
              <w:t xml:space="preserve">entificación de la sustancia química peligrosa o mezcla y del proveedor o fabricante </w:t>
            </w:r>
          </w:p>
          <w:p w14:paraId="1D73B889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de la sustancia química peligrosa o mezcla/Otros medios de identificación</w:t>
            </w:r>
          </w:p>
          <w:p w14:paraId="7B7B156A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Sinónimo</w:t>
            </w:r>
          </w:p>
          <w:p w14:paraId="3BF185CF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533C07">
              <w:rPr>
                <w:rFonts w:ascii="Arial" w:hAnsi="Arial" w:cs="Arial"/>
                <w:sz w:val="20"/>
                <w:szCs w:val="24"/>
              </w:rPr>
              <w:t>Uso recomenda</w:t>
            </w:r>
            <w:r>
              <w:rPr>
                <w:rFonts w:ascii="Arial" w:hAnsi="Arial" w:cs="Arial"/>
                <w:sz w:val="20"/>
                <w:szCs w:val="24"/>
              </w:rPr>
              <w:t>do de la sustancia química peligrosa o mezcla, y restricciones de uso</w:t>
            </w:r>
          </w:p>
          <w:p w14:paraId="3BA72B3E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Datos del proveedor o fabricante</w:t>
            </w:r>
          </w:p>
          <w:p w14:paraId="1732C996" w14:textId="77777777" w:rsidR="00FE3EC3" w:rsidRPr="00533C07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teléfono en caso de emergencia</w:t>
            </w:r>
          </w:p>
          <w:p w14:paraId="126C2DBA" w14:textId="77777777" w:rsidR="00FE3EC3" w:rsidRDefault="00FE3EC3" w:rsidP="00CE2EEB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Identificación de los peligros</w:t>
            </w:r>
          </w:p>
          <w:p w14:paraId="5B22EED1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 de la sustancia química peligrosa o mezcla</w:t>
            </w:r>
          </w:p>
          <w:p w14:paraId="6630B53F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Elementos de señalización, incluidas los consejos de prudencia, pictogramas de precaución (pictogramas)</w:t>
            </w:r>
          </w:p>
          <w:p w14:paraId="75A60C3F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Palabra de Advertencia</w:t>
            </w:r>
          </w:p>
          <w:p w14:paraId="7E30CF55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Indicaciones de peligro</w:t>
            </w:r>
          </w:p>
          <w:p w14:paraId="318EF939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Prevención</w:t>
            </w:r>
          </w:p>
          <w:p w14:paraId="54FBD799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Intervención</w:t>
            </w:r>
          </w:p>
          <w:p w14:paraId="5C8AE4E4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Almacenamiento/Eliminación</w:t>
            </w:r>
          </w:p>
          <w:p w14:paraId="577BF6A3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 peligros que no contribuyen en la clasificación</w:t>
            </w:r>
          </w:p>
          <w:p w14:paraId="49B1B610" w14:textId="77777777" w:rsidR="00FE3EC3" w:rsidRDefault="00FE3EC3" w:rsidP="00CE2EEB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Composición/Información de los componentes</w:t>
            </w:r>
          </w:p>
          <w:p w14:paraId="41A25E67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Mezclas (Identidad química y concentración de componentes peligrosos)</w:t>
            </w:r>
          </w:p>
          <w:p w14:paraId="0D0C600D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CAS</w:t>
            </w:r>
          </w:p>
          <w:p w14:paraId="2ECD82E7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%</w:t>
            </w:r>
          </w:p>
          <w:p w14:paraId="1D23A9E4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</w:t>
            </w:r>
          </w:p>
          <w:p w14:paraId="7C395EB9" w14:textId="77777777" w:rsidR="00FE3EC3" w:rsidRDefault="00FE3EC3" w:rsidP="00CE2EEB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Primero Auxilios</w:t>
            </w:r>
          </w:p>
          <w:p w14:paraId="3FF3E9AD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 de los primeros auxilios</w:t>
            </w:r>
          </w:p>
          <w:p w14:paraId="0B585F1A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contacto con los ojos</w:t>
            </w:r>
          </w:p>
          <w:p w14:paraId="58452656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contacto con la piel</w:t>
            </w:r>
          </w:p>
          <w:p w14:paraId="6FDC8C6D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Inhalación</w:t>
            </w:r>
          </w:p>
          <w:p w14:paraId="7B0433F8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ingestión o aspiración</w:t>
            </w:r>
          </w:p>
          <w:p w14:paraId="6B4AB364" w14:textId="77777777" w:rsidR="00FE3EC3" w:rsidRDefault="00FE3EC3" w:rsidP="00CE2EEB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contra incendios</w:t>
            </w:r>
          </w:p>
          <w:p w14:paraId="2BD0FEBD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Medios de extinción apropiados</w:t>
            </w:r>
          </w:p>
          <w:p w14:paraId="0BC9526F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Peligros específicos de las sustancias químicas peligrosas o mezclas</w:t>
            </w:r>
          </w:p>
          <w:p w14:paraId="456C2186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Medidas especiales que deberían seguir los grupos de combate contra incendio</w:t>
            </w:r>
          </w:p>
          <w:p w14:paraId="604EEA2B" w14:textId="77777777" w:rsidR="00FE3EC3" w:rsidRDefault="00FE3EC3" w:rsidP="00CE2EEB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que deben tomarse en caso de derrame accidental o fuga accidental</w:t>
            </w:r>
          </w:p>
          <w:p w14:paraId="4E7A6151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personales, equipos de protección y procedimientos de emergencia</w:t>
            </w:r>
          </w:p>
          <w:p w14:paraId="47F43744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relativas al medio ambiente</w:t>
            </w:r>
          </w:p>
          <w:p w14:paraId="7EF9198B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Métodos y materiales para la contención y limpieza de derrames o fugas</w:t>
            </w:r>
          </w:p>
          <w:p w14:paraId="3555F4A4" w14:textId="77777777" w:rsidR="00FE3EC3" w:rsidRDefault="00FE3EC3" w:rsidP="00CE2EEB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Manejo y Almacenamiento</w:t>
            </w:r>
          </w:p>
          <w:p w14:paraId="3D96F6E5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que deben tomar para garantizar un manejo seguro</w:t>
            </w:r>
          </w:p>
          <w:p w14:paraId="638A7553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de almacenamiento seguro, incluida cualquier incompatibilidad</w:t>
            </w:r>
          </w:p>
          <w:p w14:paraId="51C3CB97" w14:textId="77777777" w:rsidR="00FE3EC3" w:rsidRDefault="00FE3EC3" w:rsidP="00CE2EEB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Controles de exposición/protección personal</w:t>
            </w:r>
          </w:p>
          <w:p w14:paraId="5F6642E9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Parámetros de control</w:t>
            </w:r>
          </w:p>
          <w:p w14:paraId="7121C36D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de protección individual, como equipo de protección personal, EPP</w:t>
            </w:r>
          </w:p>
          <w:p w14:paraId="3753242F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Ojos</w:t>
            </w:r>
          </w:p>
          <w:p w14:paraId="0B9FF505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Piel</w:t>
            </w:r>
          </w:p>
          <w:p w14:paraId="12878168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Vestimenta</w:t>
            </w:r>
          </w:p>
          <w:p w14:paraId="737C3C48" w14:textId="77777777" w:rsidR="00FE3EC3" w:rsidRDefault="00FE3EC3" w:rsidP="00CE2EEB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Propiedades físicas y químicas</w:t>
            </w:r>
          </w:p>
          <w:p w14:paraId="00219DA1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de propiedades físicas y químicas básicas:</w:t>
            </w:r>
          </w:p>
          <w:p w14:paraId="24A8EC8D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Estado físico</w:t>
            </w:r>
          </w:p>
          <w:p w14:paraId="7F87A680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Olor</w:t>
            </w:r>
          </w:p>
          <w:p w14:paraId="120B7D74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</w:t>
            </w:r>
          </w:p>
          <w:p w14:paraId="5DD895D8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Umbral Olor</w:t>
            </w:r>
          </w:p>
          <w:p w14:paraId="58F95CFA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Potencial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hidrógenro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pH</w:t>
            </w:r>
          </w:p>
          <w:p w14:paraId="7170D708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fusión</w:t>
            </w:r>
          </w:p>
          <w:p w14:paraId="10F6438C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ebullición</w:t>
            </w:r>
          </w:p>
          <w:p w14:paraId="528A0C3A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inflamación</w:t>
            </w:r>
          </w:p>
          <w:p w14:paraId="1503FA05" w14:textId="77777777" w:rsidR="00FE3EC3" w:rsidRPr="00D111C6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 xml:space="preserve">Inflamabilidad (solido/gas): </w:t>
            </w:r>
          </w:p>
          <w:p w14:paraId="549B4956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Inflamabilidad de los productos aerosoles</w:t>
            </w:r>
          </w:p>
          <w:p w14:paraId="645958EF" w14:textId="77777777" w:rsidR="00FE3EC3" w:rsidRPr="00D111C6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Límite superior/inferior de inflamabilidad o explosividad</w:t>
            </w:r>
          </w:p>
          <w:p w14:paraId="52B5A9DB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111C6">
              <w:rPr>
                <w:rFonts w:ascii="Arial" w:hAnsi="Arial" w:cs="Arial"/>
                <w:sz w:val="20"/>
                <w:szCs w:val="24"/>
              </w:rPr>
              <w:t>Autoinflamación</w:t>
            </w:r>
            <w:proofErr w:type="spellEnd"/>
          </w:p>
          <w:p w14:paraId="1E421904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Presión de vapor</w:t>
            </w:r>
          </w:p>
          <w:p w14:paraId="68C67BDA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Densidad</w:t>
            </w:r>
          </w:p>
          <w:p w14:paraId="218A4C63" w14:textId="77777777" w:rsidR="00FE3EC3" w:rsidRPr="00D111C6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Densidad de vapor</w:t>
            </w:r>
          </w:p>
          <w:p w14:paraId="51A144E9" w14:textId="77777777" w:rsidR="00FE3EC3" w:rsidRPr="00D111C6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Coeficiente de partición n-</w:t>
            </w:r>
            <w:proofErr w:type="spellStart"/>
            <w:r w:rsidRPr="00D111C6">
              <w:rPr>
                <w:rFonts w:ascii="Arial" w:hAnsi="Arial" w:cs="Arial"/>
                <w:sz w:val="20"/>
                <w:szCs w:val="24"/>
              </w:rPr>
              <w:t>octanol</w:t>
            </w:r>
            <w:proofErr w:type="spellEnd"/>
            <w:r w:rsidRPr="00D111C6">
              <w:rPr>
                <w:rFonts w:ascii="Arial" w:hAnsi="Arial" w:cs="Arial"/>
                <w:sz w:val="20"/>
                <w:szCs w:val="24"/>
              </w:rPr>
              <w:t>/agua</w:t>
            </w:r>
          </w:p>
          <w:p w14:paraId="32DD7B68" w14:textId="77777777" w:rsidR="00FE3EC3" w:rsidRPr="00D111C6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 xml:space="preserve">Temperatura de </w:t>
            </w:r>
            <w:proofErr w:type="spellStart"/>
            <w:r w:rsidRPr="00D111C6">
              <w:rPr>
                <w:rFonts w:ascii="Arial" w:hAnsi="Arial" w:cs="Arial"/>
                <w:sz w:val="20"/>
                <w:szCs w:val="24"/>
              </w:rPr>
              <w:t>autoignición</w:t>
            </w:r>
            <w:proofErr w:type="spellEnd"/>
          </w:p>
          <w:p w14:paraId="75D419AC" w14:textId="77777777" w:rsidR="00FE3EC3" w:rsidRPr="00D111C6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Descomposición térmica</w:t>
            </w:r>
          </w:p>
          <w:p w14:paraId="64E9D3F8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Viscosidad, dinámic</w:t>
            </w:r>
            <w:r>
              <w:rPr>
                <w:rFonts w:ascii="Arial" w:hAnsi="Arial" w:cs="Arial"/>
                <w:sz w:val="20"/>
                <w:szCs w:val="24"/>
              </w:rPr>
              <w:t>a</w:t>
            </w:r>
          </w:p>
          <w:p w14:paraId="7975ADED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</w:t>
            </w:r>
            <w:r w:rsidRPr="00D111C6">
              <w:rPr>
                <w:rFonts w:ascii="Arial" w:hAnsi="Arial" w:cs="Arial"/>
                <w:sz w:val="20"/>
                <w:szCs w:val="24"/>
              </w:rPr>
              <w:t xml:space="preserve">iscosidad </w:t>
            </w:r>
          </w:p>
          <w:p w14:paraId="329E5F53" w14:textId="77777777" w:rsidR="00FE3EC3" w:rsidRPr="00D111C6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Solubilidad en agua</w:t>
            </w:r>
          </w:p>
          <w:p w14:paraId="00BBC14F" w14:textId="77777777" w:rsidR="00FE3EC3" w:rsidRPr="00D111C6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Solubilidad (cualitativo</w:t>
            </w:r>
          </w:p>
          <w:p w14:paraId="3DF3921F" w14:textId="77777777" w:rsidR="00FE3EC3" w:rsidRPr="00D111C6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lastRenderedPageBreak/>
              <w:t>Velocidad de evaporación</w:t>
            </w:r>
          </w:p>
          <w:p w14:paraId="44397F5C" w14:textId="77777777" w:rsidR="00FE3EC3" w:rsidRDefault="00FE3EC3" w:rsidP="00CE2EEB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Otra información</w:t>
            </w:r>
          </w:p>
          <w:p w14:paraId="6CD7D864" w14:textId="77777777" w:rsidR="00FE3EC3" w:rsidRDefault="00FE3EC3" w:rsidP="00CE2EEB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Estabilidad y Reactividad</w:t>
            </w:r>
          </w:p>
          <w:p w14:paraId="2F956AB7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Reactividad</w:t>
            </w:r>
          </w:p>
          <w:p w14:paraId="122BC806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Estabilidad química</w:t>
            </w:r>
          </w:p>
          <w:p w14:paraId="34A543FB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que deberán evitarse</w:t>
            </w:r>
          </w:p>
          <w:p w14:paraId="432DB7B2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Materiales incompatibles</w:t>
            </w:r>
          </w:p>
          <w:p w14:paraId="4BECF464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Productos de descomposición peligrosos</w:t>
            </w:r>
          </w:p>
          <w:p w14:paraId="5C687A2A" w14:textId="77777777" w:rsidR="00FE3EC3" w:rsidRDefault="00FE3EC3" w:rsidP="00CE2EEB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Descomposición térmica</w:t>
            </w:r>
          </w:p>
          <w:p w14:paraId="2F23954B" w14:textId="77777777" w:rsidR="00FE3EC3" w:rsidRDefault="00FE3EC3" w:rsidP="00CE2EEB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toxicológica</w:t>
            </w:r>
          </w:p>
          <w:p w14:paraId="032337A4" w14:textId="77777777" w:rsidR="00FE3EC3" w:rsidRPr="00D111C6" w:rsidRDefault="00FE3EC3" w:rsidP="00CE2EEB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Información sobre las vías probables de ingreso</w:t>
            </w:r>
          </w:p>
          <w:p w14:paraId="791A3670" w14:textId="77777777" w:rsidR="00FE3EC3" w:rsidRDefault="00FE3EC3" w:rsidP="00CE2EEB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Síntomas relacionados con las características físicas, químicas y toxicológicas</w:t>
            </w:r>
          </w:p>
          <w:p w14:paraId="7DA758CD" w14:textId="77777777" w:rsidR="00FE3EC3" w:rsidRDefault="00FE3EC3" w:rsidP="00CE2EEB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 aguda</w:t>
            </w:r>
          </w:p>
          <w:p w14:paraId="1806B9D2" w14:textId="77777777" w:rsidR="00FE3EC3" w:rsidRDefault="00FE3EC3" w:rsidP="00CE2EEB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Sensibilización</w:t>
            </w:r>
          </w:p>
          <w:p w14:paraId="55135ED1" w14:textId="77777777" w:rsidR="00FE3EC3" w:rsidRPr="00D111C6" w:rsidRDefault="00FE3EC3" w:rsidP="00CE2EEB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Peligro de aspiración</w:t>
            </w:r>
          </w:p>
          <w:p w14:paraId="6329543C" w14:textId="77777777" w:rsidR="00FE3EC3" w:rsidRDefault="00FE3EC3" w:rsidP="00CE2EEB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Efectos inmediatos y retardados, así como efectos crónicos producidos por una exposición a corto o largo plazo</w:t>
            </w:r>
          </w:p>
          <w:p w14:paraId="4391799B" w14:textId="77777777" w:rsidR="00FE3EC3" w:rsidRDefault="00FE3EC3" w:rsidP="00CE2EEB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crónica/efectos</w:t>
            </w:r>
          </w:p>
          <w:p w14:paraId="3EF31A28" w14:textId="77777777" w:rsidR="00FE3EC3" w:rsidRDefault="00FE3EC3" w:rsidP="00CE2EEB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genética</w:t>
            </w:r>
          </w:p>
          <w:p w14:paraId="0F3F4B1F" w14:textId="77777777" w:rsidR="00FE3EC3" w:rsidRDefault="00FE3EC3" w:rsidP="00CE2EEB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97784">
              <w:rPr>
                <w:rFonts w:ascii="Arial" w:hAnsi="Arial" w:cs="Arial"/>
                <w:sz w:val="20"/>
                <w:szCs w:val="24"/>
              </w:rPr>
              <w:t>Carcinogenicidad</w:t>
            </w:r>
            <w:proofErr w:type="spellEnd"/>
          </w:p>
          <w:p w14:paraId="0A31AEE5" w14:textId="77777777" w:rsidR="00FE3EC3" w:rsidRDefault="00FE3EC3" w:rsidP="00CE2EEB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en la reproducción</w:t>
            </w:r>
          </w:p>
          <w:p w14:paraId="2F0F375F" w14:textId="77777777" w:rsidR="00FE3EC3" w:rsidRDefault="00FE3EC3" w:rsidP="00CE2EEB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97784">
              <w:rPr>
                <w:rFonts w:ascii="Arial" w:hAnsi="Arial" w:cs="Arial"/>
                <w:sz w:val="20"/>
                <w:szCs w:val="24"/>
              </w:rPr>
              <w:t>Teratogenicidad</w:t>
            </w:r>
            <w:proofErr w:type="spellEnd"/>
          </w:p>
          <w:p w14:paraId="75CC097B" w14:textId="77777777" w:rsidR="00FE3EC3" w:rsidRDefault="00FE3EC3" w:rsidP="00CE2EEB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Otra información</w:t>
            </w:r>
          </w:p>
          <w:p w14:paraId="2F94A8F3" w14:textId="77777777" w:rsidR="00FE3EC3" w:rsidRDefault="00FE3EC3" w:rsidP="00CE2EEB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Información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ecotoxicologica</w:t>
            </w:r>
            <w:proofErr w:type="spellEnd"/>
          </w:p>
          <w:p w14:paraId="75223017" w14:textId="77777777" w:rsidR="00FE3EC3" w:rsidRDefault="00FE3EC3" w:rsidP="00CE2EEB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</w:t>
            </w:r>
          </w:p>
          <w:p w14:paraId="3B9BDCF0" w14:textId="77777777" w:rsidR="00FE3EC3" w:rsidRDefault="00FE3EC3" w:rsidP="00CE2EEB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 acuática especifica del producto</w:t>
            </w:r>
          </w:p>
          <w:p w14:paraId="6577C352" w14:textId="77777777" w:rsidR="00FE3EC3" w:rsidRDefault="00FE3EC3" w:rsidP="00CE2EEB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Persistencia y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degradabilidad</w:t>
            </w:r>
            <w:proofErr w:type="spellEnd"/>
          </w:p>
          <w:p w14:paraId="3E8CFC5A" w14:textId="77777777" w:rsidR="00FE3EC3" w:rsidRDefault="00FE3EC3" w:rsidP="00CE2EEB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Potencial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biocumulación</w:t>
            </w:r>
            <w:proofErr w:type="spellEnd"/>
          </w:p>
          <w:p w14:paraId="41B9E130" w14:textId="77777777" w:rsidR="00FE3EC3" w:rsidRDefault="00FE3EC3" w:rsidP="00CE2EEB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relativa a la eliminación de los productos</w:t>
            </w:r>
          </w:p>
          <w:p w14:paraId="1300B5C6" w14:textId="77777777" w:rsidR="00FE3EC3" w:rsidRDefault="00FE3EC3" w:rsidP="00CE2EEB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Métodos de eliminación, incluida la eliminación de los recipientes contaminados</w:t>
            </w:r>
          </w:p>
          <w:p w14:paraId="1D4A1D69" w14:textId="77777777" w:rsidR="00FE3EC3" w:rsidRDefault="00FE3EC3" w:rsidP="00CE2EEB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relativa al transporte</w:t>
            </w:r>
          </w:p>
          <w:p w14:paraId="3F570CA0" w14:textId="77777777" w:rsidR="00FE3EC3" w:rsidRDefault="00FE3EC3" w:rsidP="00CE2EEB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</w:t>
            </w:r>
          </w:p>
          <w:p w14:paraId="098C3AE8" w14:textId="77777777" w:rsidR="00FE3EC3" w:rsidRDefault="00FE3EC3" w:rsidP="00CE2EEB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</w:t>
            </w:r>
          </w:p>
          <w:p w14:paraId="63BC9585" w14:textId="77777777" w:rsidR="00FE3EC3" w:rsidRDefault="00FE3EC3" w:rsidP="00CE2EEB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reglamentaria</w:t>
            </w:r>
          </w:p>
          <w:p w14:paraId="54C0F4D8" w14:textId="77777777" w:rsidR="00FE3EC3" w:rsidRDefault="00FE3EC3" w:rsidP="00CE2EEB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Disposiciones específicas sobre seguridad, salud y medio ambiente para las sustancias químicas peligrosas o mezcla de que se trate</w:t>
            </w:r>
          </w:p>
          <w:p w14:paraId="097DE108" w14:textId="77777777" w:rsidR="00FE3EC3" w:rsidRDefault="00FE3EC3" w:rsidP="00CE2EEB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Reglamentaciones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fedarales</w:t>
            </w:r>
            <w:proofErr w:type="spellEnd"/>
          </w:p>
          <w:p w14:paraId="3D2EAC39" w14:textId="77777777" w:rsidR="00FE3EC3" w:rsidRDefault="00FE3EC3" w:rsidP="00CE2EEB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NFPA Código de peligro</w:t>
            </w:r>
          </w:p>
          <w:p w14:paraId="4291E903" w14:textId="77777777" w:rsidR="00FE3EC3" w:rsidRDefault="00FE3EC3" w:rsidP="00CE2EEB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</w:t>
            </w:r>
            <w:r w:rsidRPr="00D97784">
              <w:rPr>
                <w:rFonts w:ascii="Arial" w:hAnsi="Arial" w:cs="Arial"/>
                <w:sz w:val="20"/>
                <w:szCs w:val="24"/>
              </w:rPr>
              <w:t>tra información incluidas las relativas a la preparación y actualización de las hojas de datos de seguridad</w:t>
            </w:r>
          </w:p>
          <w:p w14:paraId="72A4FDEA" w14:textId="77777777" w:rsidR="00FE3EC3" w:rsidRDefault="00FE3EC3" w:rsidP="00CE2EEB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Versión</w:t>
            </w:r>
          </w:p>
          <w:p w14:paraId="3EADF471" w14:textId="77777777" w:rsidR="00FE3EC3" w:rsidRPr="00D97784" w:rsidRDefault="00FE3EC3" w:rsidP="00CE2EEB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Cambios</w:t>
            </w:r>
          </w:p>
          <w:p w14:paraId="32876566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 xml:space="preserve">Una vez introducidos los parámetros debe generarse un documento en formato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que recoja los parámetros de entrada y se visualice con una carátula y pie de página que contenga las generales de la institución que la provee.</w:t>
            </w:r>
          </w:p>
          <w:p w14:paraId="0F49C570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hoja de datos de seguridad de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1C2802D3" w14:textId="77777777" w:rsidR="00FE3EC3" w:rsidRPr="00E3703E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355FCFF1" w14:textId="77777777" w:rsidR="00FE3EC3" w:rsidRDefault="00FE3EC3" w:rsidP="00FE3EC3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E3EC3" w:rsidRPr="00AE510C" w14:paraId="6D86EBCC" w14:textId="77777777" w:rsidTr="00CE2EEB">
        <w:tc>
          <w:tcPr>
            <w:tcW w:w="5920" w:type="dxa"/>
            <w:shd w:val="clear" w:color="auto" w:fill="auto"/>
          </w:tcPr>
          <w:p w14:paraId="37B91171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5.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pérdida de producto</w:t>
            </w:r>
          </w:p>
        </w:tc>
        <w:tc>
          <w:tcPr>
            <w:tcW w:w="2552" w:type="dxa"/>
            <w:shd w:val="clear" w:color="auto" w:fill="auto"/>
          </w:tcPr>
          <w:p w14:paraId="51DEDB11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Jefe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E3EC3" w:rsidRPr="00AE510C" w14:paraId="117534F9" w14:textId="77777777" w:rsidTr="00CE2EEB">
        <w:tc>
          <w:tcPr>
            <w:tcW w:w="5920" w:type="dxa"/>
            <w:shd w:val="clear" w:color="auto" w:fill="auto"/>
          </w:tcPr>
          <w:p w14:paraId="6C10DC08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 xml:space="preserve">este caso nos referimos a insertar información referente a la pérdida de un producto, dígase siendo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una  materia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prima, un producto fabricado o un producto base, necesitaremos un formulario que permita introducir los siguientes datos:</w:t>
            </w:r>
          </w:p>
          <w:p w14:paraId="5DD60089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del producto</w:t>
            </w:r>
          </w:p>
          <w:p w14:paraId="75DF7BAE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Clasificación: materia prima, producto fabricado o producto base</w:t>
            </w:r>
          </w:p>
          <w:p w14:paraId="1998C257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14644E76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Causas</w:t>
            </w:r>
          </w:p>
          <w:p w14:paraId="6722C9F3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3CAA5B40" w14:textId="77777777" w:rsidR="00FE3EC3" w:rsidRPr="00460350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pérdida de producto,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6E7B7645" w14:textId="77777777" w:rsidR="00FE3EC3" w:rsidRPr="00E3703E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587DEA54" w14:textId="77777777" w:rsidR="00FE3EC3" w:rsidRDefault="00FE3EC3" w:rsidP="00FE3EC3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E3EC3" w:rsidRPr="00AE510C" w14:paraId="355C81D5" w14:textId="77777777" w:rsidTr="00CE2EEB">
        <w:tc>
          <w:tcPr>
            <w:tcW w:w="5920" w:type="dxa"/>
            <w:shd w:val="clear" w:color="auto" w:fill="auto"/>
          </w:tcPr>
          <w:p w14:paraId="7193895B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6.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fórmula de producto</w:t>
            </w:r>
          </w:p>
        </w:tc>
        <w:tc>
          <w:tcPr>
            <w:tcW w:w="2552" w:type="dxa"/>
            <w:shd w:val="clear" w:color="auto" w:fill="auto"/>
          </w:tcPr>
          <w:p w14:paraId="44095707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Jefe de almacén,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E3EC3" w:rsidRPr="00AE510C" w14:paraId="75CAB484" w14:textId="77777777" w:rsidTr="00CE2EEB">
        <w:tc>
          <w:tcPr>
            <w:tcW w:w="5920" w:type="dxa"/>
            <w:shd w:val="clear" w:color="auto" w:fill="auto"/>
          </w:tcPr>
          <w:p w14:paraId="38ED9D80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información referente a la fórmula de un producto, necesitaremos un formulario que permita introducir los siguientes datos:</w:t>
            </w:r>
          </w:p>
          <w:p w14:paraId="0EBFF82B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Lote</w:t>
            </w:r>
          </w:p>
          <w:p w14:paraId="75A033BA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Composición</w:t>
            </w:r>
          </w:p>
          <w:p w14:paraId="1DED69EC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 prima</w:t>
            </w:r>
          </w:p>
          <w:p w14:paraId="3805463F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 por materia prima</w:t>
            </w:r>
          </w:p>
          <w:p w14:paraId="3D64AB9D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 estimada de producción</w:t>
            </w:r>
          </w:p>
          <w:p w14:paraId="5A187FDF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 (se calcula por materia prima y en su totalidad como producto)</w:t>
            </w:r>
          </w:p>
          <w:p w14:paraId="78EE860B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19953BF" w14:textId="77777777" w:rsidR="00FE3EC3" w:rsidRPr="00460350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las fórmulas que se van generando,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22EBB0D" w14:textId="77777777" w:rsidR="00FE3EC3" w:rsidRPr="00E3703E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7C7C2123" w14:textId="77777777" w:rsidR="00FE3EC3" w:rsidRDefault="00FE3EC3" w:rsidP="00FE3EC3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E3EC3" w:rsidRPr="00AE510C" w14:paraId="27422A72" w14:textId="77777777" w:rsidTr="00CE2EEB">
        <w:tc>
          <w:tcPr>
            <w:tcW w:w="5920" w:type="dxa"/>
            <w:shd w:val="clear" w:color="auto" w:fill="auto"/>
          </w:tcPr>
          <w:p w14:paraId="41103F37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7.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modelo conduce</w:t>
            </w:r>
          </w:p>
        </w:tc>
        <w:tc>
          <w:tcPr>
            <w:tcW w:w="2552" w:type="dxa"/>
            <w:shd w:val="clear" w:color="auto" w:fill="auto"/>
          </w:tcPr>
          <w:p w14:paraId="2755F26E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Jefe de almacén,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E3EC3" w:rsidRPr="00AE510C" w14:paraId="21ECF62C" w14:textId="77777777" w:rsidTr="00CE2EEB">
        <w:tc>
          <w:tcPr>
            <w:tcW w:w="5920" w:type="dxa"/>
            <w:shd w:val="clear" w:color="auto" w:fill="auto"/>
          </w:tcPr>
          <w:p w14:paraId="30633201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se registra la salida del almacén de materias primas hacia el lugar de producción con otros, necesitaremos un formulario que permita introducir los siguientes datos:</w:t>
            </w:r>
          </w:p>
          <w:p w14:paraId="68821AFD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Origen</w:t>
            </w:r>
          </w:p>
          <w:p w14:paraId="625258D0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 prima</w:t>
            </w:r>
          </w:p>
          <w:p w14:paraId="0C261BE7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2D091575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Destino</w:t>
            </w:r>
          </w:p>
          <w:p w14:paraId="5088E73E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Responsable</w:t>
            </w:r>
          </w:p>
          <w:p w14:paraId="2F1C2924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66307F8" w14:textId="77777777" w:rsidR="00FE3EC3" w:rsidRPr="00460350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las fórmulas que se van generando,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00359049" w14:textId="77777777" w:rsidR="00FE3EC3" w:rsidRPr="00E3703E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1AACAB90" w14:textId="77777777" w:rsidR="00FE3EC3" w:rsidRDefault="00FE3EC3" w:rsidP="00FE3EC3">
      <w:pPr>
        <w:spacing w:after="0"/>
      </w:pPr>
    </w:p>
    <w:p w14:paraId="6D3E704D" w14:textId="77777777" w:rsidR="00FE3EC3" w:rsidRDefault="00FE3EC3" w:rsidP="00FE3EC3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E3EC3" w:rsidRPr="00AE510C" w14:paraId="0C0FB72C" w14:textId="77777777" w:rsidTr="00CE2EEB">
        <w:tc>
          <w:tcPr>
            <w:tcW w:w="5920" w:type="dxa"/>
            <w:shd w:val="clear" w:color="auto" w:fill="auto"/>
          </w:tcPr>
          <w:p w14:paraId="0F6734A2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8.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Generar reporte de inventario</w:t>
            </w:r>
          </w:p>
        </w:tc>
        <w:tc>
          <w:tcPr>
            <w:tcW w:w="2552" w:type="dxa"/>
            <w:shd w:val="clear" w:color="auto" w:fill="auto"/>
          </w:tcPr>
          <w:p w14:paraId="055AEBAB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Jefe de almacén,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E3EC3" w:rsidRPr="00AE510C" w14:paraId="5BBC98EB" w14:textId="77777777" w:rsidTr="00CE2EEB">
        <w:tc>
          <w:tcPr>
            <w:tcW w:w="5920" w:type="dxa"/>
            <w:shd w:val="clear" w:color="auto" w:fill="auto"/>
          </w:tcPr>
          <w:p w14:paraId="51F2C15D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En este caso se genera un inventario a partir de los siguientes datos: </w:t>
            </w:r>
          </w:p>
          <w:p w14:paraId="68F0F755" w14:textId="77777777" w:rsidR="00FE3EC3" w:rsidRDefault="00FE3EC3" w:rsidP="00CE2EEB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  <w:p w14:paraId="7F4D5CF4" w14:textId="77777777" w:rsidR="00FE3EC3" w:rsidRDefault="00FE3EC3" w:rsidP="00CE2EEB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inventario (Producto terminado, materia prima, envase y embalaje, producto intermedio o base, pérdida de producto)</w:t>
            </w:r>
          </w:p>
          <w:p w14:paraId="55F3FE1E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Según el tipo de inventario saldrán listas desplegables para seleccionar ver todo en almacén o por algún dato específico.</w:t>
            </w:r>
          </w:p>
          <w:p w14:paraId="0C6899F2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23E6929C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Producto terminado</w:t>
            </w:r>
          </w:p>
          <w:p w14:paraId="5F933F44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2EEEF051" w14:textId="77777777" w:rsidR="00FE3EC3" w:rsidRDefault="00FE3EC3" w:rsidP="00CE2EEB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producto terminado:</w:t>
            </w:r>
          </w:p>
          <w:p w14:paraId="1F861A63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Fregar (Cantidad: 240ml, 500ml, 1L, A granel)</w:t>
            </w:r>
          </w:p>
          <w:p w14:paraId="76AEFBF6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Lavar (Cantidad: 240ml, 500ml, 1L, A granel)</w:t>
            </w:r>
          </w:p>
          <w:p w14:paraId="32050ED2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Pinaroma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07164AE9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Blanqueador (Cantidad: 240ml, 500ml, 1L, A granel)</w:t>
            </w:r>
          </w:p>
          <w:p w14:paraId="7D447E18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Multiusos (Cantidad: A granel)</w:t>
            </w:r>
          </w:p>
          <w:p w14:paraId="47A65A6D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Desengrasante (Cantidad: 240ml, 500ml, A granel)</w:t>
            </w:r>
          </w:p>
          <w:p w14:paraId="53E7DD3D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Gel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anticalcereo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011F5E9B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Suavizante de ropa (Cantidad: 240ml, 500ml, 1L, A granel)</w:t>
            </w:r>
          </w:p>
          <w:p w14:paraId="2B7D13F0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Friegsasuelos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7872976E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baño (Cantidad: 240ml, 350ml, 500ml, 1L, A granel)</w:t>
            </w:r>
          </w:p>
          <w:p w14:paraId="5F2859F9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Limpiados de madera (Cantidad: 240ml, 500ml, 1L, A granel)</w:t>
            </w:r>
          </w:p>
          <w:p w14:paraId="2A108332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Líquido de freno (Cantidad: 500ml, A granel) </w:t>
            </w:r>
            <w:r w:rsidRPr="00A33D90">
              <w:rPr>
                <w:rFonts w:ascii="Arial" w:hAnsi="Arial" w:cs="Arial"/>
                <w:sz w:val="20"/>
                <w:szCs w:val="24"/>
                <w:highlight w:val="yellow"/>
              </w:rPr>
              <w:t>(Hay una merma)</w:t>
            </w:r>
          </w:p>
          <w:p w14:paraId="5685D18E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para carro (Cantidad: 5L, A granel)</w:t>
            </w:r>
          </w:p>
          <w:p w14:paraId="66C51DDC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(Cantidad: 500ml, 1L, A granel)</w:t>
            </w:r>
          </w:p>
          <w:p w14:paraId="331762A1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Acondicionador de pelo (Cantidad: 240ml, 350ml, 500ml, 1L, A granel)</w:t>
            </w:r>
          </w:p>
          <w:p w14:paraId="232F8EEF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Shampoo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sin sal (Cantidad: 240ml, 350ml, 500ml, 1L, A granel)</w:t>
            </w:r>
          </w:p>
          <w:p w14:paraId="728B357F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Shampoo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de carro (Cantidad:5L, A granel)</w:t>
            </w:r>
          </w:p>
          <w:p w14:paraId="61903EB3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Desincrustante (Cantidad: A granel)</w:t>
            </w:r>
          </w:p>
          <w:p w14:paraId="75C232B7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Refrigerante de carro (Cantidad:5L, A granel)</w:t>
            </w:r>
          </w:p>
          <w:p w14:paraId="36208094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mano (Cantidad: 60ml, 1L)</w:t>
            </w:r>
          </w:p>
          <w:p w14:paraId="17F18F66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Colonias (Cantidad: 500ml, 1L)</w:t>
            </w:r>
          </w:p>
          <w:p w14:paraId="29170988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Loción capilar (Cantidad: 240ml, 20L)</w:t>
            </w:r>
          </w:p>
          <w:p w14:paraId="73D57933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Mascarrilla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facial (Cantidad: 240ml, 350ml, 500ml, 1L, 5L)</w:t>
            </w:r>
          </w:p>
          <w:p w14:paraId="5F978EB7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Paño de cocina</w:t>
            </w:r>
          </w:p>
          <w:p w14:paraId="544ADF9E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Veneno de ratón</w:t>
            </w:r>
          </w:p>
          <w:p w14:paraId="577181C5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Plásticos(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Viguetas plásticas 2x4, columnas plásticas 4x4)</w:t>
            </w:r>
          </w:p>
          <w:p w14:paraId="388C4672" w14:textId="77777777" w:rsidR="00FE3EC3" w:rsidRPr="00A33D90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Documentos (Modelos multipropósito (Block), Tarjetas SNC-2225, Modelos multipropósito (U)</w:t>
            </w:r>
            <w:r w:rsidRPr="00A33D90"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7877621F" w14:textId="77777777" w:rsidR="00FE3EC3" w:rsidRDefault="00FE3EC3" w:rsidP="00CE2EEB">
            <w:pPr>
              <w:pStyle w:val="Prrafodelista2"/>
              <w:spacing w:after="0"/>
              <w:ind w:left="1440"/>
              <w:rPr>
                <w:rFonts w:ascii="Arial" w:hAnsi="Arial" w:cs="Arial"/>
                <w:sz w:val="20"/>
                <w:szCs w:val="24"/>
              </w:rPr>
            </w:pPr>
          </w:p>
          <w:p w14:paraId="16FC2FE2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Materia prima</w:t>
            </w:r>
          </w:p>
          <w:p w14:paraId="63C5A4E0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305312EC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6F6777">
              <w:rPr>
                <w:rFonts w:ascii="Arial" w:hAnsi="Arial" w:cs="Arial"/>
                <w:sz w:val="20"/>
                <w:szCs w:val="24"/>
              </w:rPr>
              <w:t>Tensoactivos</w:t>
            </w:r>
            <w:proofErr w:type="spellEnd"/>
            <w:r w:rsidRPr="006F6777">
              <w:rPr>
                <w:rFonts w:ascii="Arial" w:hAnsi="Arial" w:cs="Arial"/>
                <w:sz w:val="20"/>
                <w:szCs w:val="24"/>
              </w:rPr>
              <w:t>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E09B0A3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54CA534D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0EA9500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2630DA5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5D0F5B77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3134CD0E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51AB7058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3901CD24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Envase y Embalaje</w:t>
            </w:r>
          </w:p>
          <w:p w14:paraId="1527AA82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2DC4FB32" w14:textId="77777777" w:rsidR="00FE3EC3" w:rsidRDefault="00FE3EC3" w:rsidP="00CE2EEB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Tipo de envase: </w:t>
            </w:r>
          </w:p>
          <w:p w14:paraId="78E568F4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</w:t>
            </w:r>
          </w:p>
          <w:p w14:paraId="13F856E6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1L</w:t>
            </w:r>
          </w:p>
          <w:p w14:paraId="392A6B94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nuevos transparentes 1L</w:t>
            </w:r>
          </w:p>
          <w:p w14:paraId="2B6DE52F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ecológicos 1L</w:t>
            </w:r>
          </w:p>
          <w:p w14:paraId="31FDFC70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500 ml</w:t>
            </w:r>
          </w:p>
          <w:p w14:paraId="77CA2FA6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negros 500ml</w:t>
            </w:r>
          </w:p>
          <w:p w14:paraId="2292E0C7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350ml</w:t>
            </w:r>
          </w:p>
          <w:p w14:paraId="77C5F44D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ecológicos 240 ml</w:t>
            </w:r>
          </w:p>
          <w:p w14:paraId="003A2F27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5L</w:t>
            </w:r>
          </w:p>
          <w:p w14:paraId="532FA456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lastRenderedPageBreak/>
              <w:t>Pomadera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opaca 50gr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liner</w:t>
            </w:r>
            <w:proofErr w:type="spellEnd"/>
          </w:p>
          <w:p w14:paraId="65C067C9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disc top 60ml</w:t>
            </w:r>
          </w:p>
          <w:p w14:paraId="215A6B81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Botella oval transparente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dosiicador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120 ml</w:t>
            </w:r>
          </w:p>
          <w:p w14:paraId="24DAF368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Depresible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blanco c/t FlipTop150ml</w:t>
            </w:r>
          </w:p>
          <w:p w14:paraId="7EB89174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 con brocha</w:t>
            </w:r>
          </w:p>
          <w:p w14:paraId="09B10395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6E32918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</w:t>
            </w:r>
          </w:p>
          <w:p w14:paraId="33AC5FE0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 160L</w:t>
            </w:r>
          </w:p>
          <w:p w14:paraId="76E6EC43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Tapas</w:t>
            </w:r>
          </w:p>
          <w:p w14:paraId="1402C905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rojas diámetro 28mm</w:t>
            </w:r>
          </w:p>
          <w:p w14:paraId="49E66FE6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atomizadoras</w:t>
            </w:r>
          </w:p>
          <w:p w14:paraId="285FB567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Caja de Madera</w:t>
            </w:r>
          </w:p>
          <w:p w14:paraId="7ABF0B01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chiquita</w:t>
            </w:r>
          </w:p>
          <w:p w14:paraId="0E16165C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estrecha</w:t>
            </w:r>
          </w:p>
          <w:p w14:paraId="0064779B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cuadrada</w:t>
            </w:r>
          </w:p>
          <w:p w14:paraId="294D20EB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mediana</w:t>
            </w:r>
          </w:p>
          <w:p w14:paraId="0EF4A646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grande</w:t>
            </w:r>
          </w:p>
          <w:p w14:paraId="5A9B978E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Producto intermedio o base</w:t>
            </w:r>
          </w:p>
          <w:p w14:paraId="1E121168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36328F0F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Lote</w:t>
            </w:r>
          </w:p>
          <w:p w14:paraId="4CA708D7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3F0B0A81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Cantidad </w:t>
            </w:r>
          </w:p>
          <w:p w14:paraId="259ECE02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producto:</w:t>
            </w:r>
          </w:p>
          <w:p w14:paraId="5851DFB8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Fregar (Cantidad: 240ml, 500ml, 1L, A granel)</w:t>
            </w:r>
          </w:p>
          <w:p w14:paraId="58006A23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Lavar (Cantidad: 240ml, 500ml, 1L, A granel)</w:t>
            </w:r>
          </w:p>
          <w:p w14:paraId="22F4A7D1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Pinaroma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1ED6D45F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Blanqueador (Cantidad: 240ml, 500ml, 1L, A granel)</w:t>
            </w:r>
          </w:p>
          <w:p w14:paraId="329DF304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Multiusos (Cantidad: A granel)</w:t>
            </w:r>
          </w:p>
          <w:p w14:paraId="7080A443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Desengrasante (Cantidad: 240ml, 500ml, A granel)</w:t>
            </w:r>
          </w:p>
          <w:p w14:paraId="122A86F1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Gel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anticalcereo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048794E9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Suavizante de ropa (Cantidad: 240ml, 500ml, 1L, A granel)</w:t>
            </w:r>
          </w:p>
          <w:p w14:paraId="60685B73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Friegsasuelos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1E893C72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baño (Cantidad: 240ml, 350ml, 500ml, 1L, A granel)</w:t>
            </w:r>
          </w:p>
          <w:p w14:paraId="11E0A9F3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Limpiados de madera (Cantidad: 240ml, 500ml, 1L, A granel)</w:t>
            </w:r>
          </w:p>
          <w:p w14:paraId="72E47C28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Líquido de freno (Cantidad: 500ml, A granel) </w:t>
            </w:r>
            <w:r w:rsidRPr="00A33D90">
              <w:rPr>
                <w:rFonts w:ascii="Arial" w:hAnsi="Arial" w:cs="Arial"/>
                <w:sz w:val="20"/>
                <w:szCs w:val="24"/>
                <w:highlight w:val="yellow"/>
              </w:rPr>
              <w:t>(Hay una merma)</w:t>
            </w:r>
          </w:p>
          <w:p w14:paraId="427C032A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para carro (Cantidad: 5L, A granel)</w:t>
            </w:r>
          </w:p>
          <w:p w14:paraId="2A924D2F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(Cantidad: 500ml, 1L, A granel)</w:t>
            </w:r>
          </w:p>
          <w:p w14:paraId="49A7BF44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Acondicionador de pelo (Cantidad: 240ml, 350ml, 500ml, 1L, A granel)</w:t>
            </w:r>
          </w:p>
          <w:p w14:paraId="43618093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Shampoo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sin sal (Cantidad: 240ml, 350ml, 500ml, 1L, A granel)</w:t>
            </w:r>
          </w:p>
          <w:p w14:paraId="0E8E5E53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Shampoo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de carro (Cantidad:5L, A granel)</w:t>
            </w:r>
          </w:p>
          <w:p w14:paraId="06C53E3E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Desincrustante (Cantidad: A granel)</w:t>
            </w:r>
          </w:p>
          <w:p w14:paraId="57F18AD1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Refrigerante de carro (Cantidad:5L, A granel)</w:t>
            </w:r>
          </w:p>
          <w:p w14:paraId="686759E7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mano (Cantidad: 60ml, 1L)</w:t>
            </w:r>
          </w:p>
          <w:p w14:paraId="5FF0D4EC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Colonias (Cantidad: 500ml, 1L)</w:t>
            </w:r>
          </w:p>
          <w:p w14:paraId="3525520E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Loción capilar (Cantidad: 240ml, 20L)</w:t>
            </w:r>
          </w:p>
          <w:p w14:paraId="73C9A146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Mascarrilla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facial (Cantidad: 240ml, 350ml, 500ml, 1L, 5L)</w:t>
            </w:r>
          </w:p>
          <w:p w14:paraId="193CF17E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Paño de cocina</w:t>
            </w:r>
          </w:p>
          <w:p w14:paraId="52093A60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Veneno de ratón</w:t>
            </w:r>
          </w:p>
          <w:p w14:paraId="47115947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Plásticos(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Viguetas plásticas 2x4, columnas plásticas 4x4)</w:t>
            </w:r>
          </w:p>
          <w:p w14:paraId="7F9AE1EA" w14:textId="77777777" w:rsidR="00FE3EC3" w:rsidRPr="00A33D90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Documentos (Modelos multipropósito (Block), Tarjetas SNC-2225, Modelos multipropósito (U)</w:t>
            </w:r>
            <w:r w:rsidRPr="00A33D90"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73D9C823" w14:textId="77777777" w:rsidR="00FE3EC3" w:rsidRDefault="00FE3EC3" w:rsidP="00CE2EEB">
            <w:pPr>
              <w:pStyle w:val="Prrafodelista2"/>
              <w:spacing w:after="0"/>
              <w:ind w:left="720"/>
              <w:rPr>
                <w:rFonts w:ascii="Arial" w:hAnsi="Arial" w:cs="Arial"/>
                <w:sz w:val="20"/>
                <w:szCs w:val="24"/>
              </w:rPr>
            </w:pPr>
          </w:p>
          <w:p w14:paraId="04DFE9EB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Pérdida de producto</w:t>
            </w:r>
          </w:p>
          <w:p w14:paraId="1D1D91F3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1274C5E3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del producto</w:t>
            </w:r>
          </w:p>
          <w:p w14:paraId="24D84831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Clasificación: materia prima, producto fabricado o producto base</w:t>
            </w:r>
          </w:p>
          <w:p w14:paraId="18565885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438E9C31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Causas</w:t>
            </w:r>
          </w:p>
          <w:p w14:paraId="510ACE47" w14:textId="77777777" w:rsidR="00FE3EC3" w:rsidRDefault="00FE3EC3" w:rsidP="00CE2EEB">
            <w:pPr>
              <w:pStyle w:val="Prrafodelista2"/>
              <w:spacing w:after="0"/>
              <w:ind w:left="720"/>
              <w:rPr>
                <w:rFonts w:ascii="Arial" w:hAnsi="Arial" w:cs="Arial"/>
                <w:sz w:val="20"/>
                <w:szCs w:val="24"/>
              </w:rPr>
            </w:pPr>
          </w:p>
          <w:p w14:paraId="269868C3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todos los tipos de inventario según la selección se mostrarían según la cantidad seleccionada:</w:t>
            </w:r>
          </w:p>
          <w:p w14:paraId="3FF7DB0E" w14:textId="77777777" w:rsidR="00FE3EC3" w:rsidRDefault="00FE3EC3" w:rsidP="00CE2EEB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Inicio</w:t>
            </w:r>
          </w:p>
          <w:p w14:paraId="229B763D" w14:textId="77777777" w:rsidR="00FE3EC3" w:rsidRDefault="00FE3EC3" w:rsidP="00CE2EEB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Entrada</w:t>
            </w:r>
          </w:p>
          <w:p w14:paraId="4113C6F2" w14:textId="77777777" w:rsidR="00FE3EC3" w:rsidRDefault="00FE3EC3" w:rsidP="00CE2EEB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Salida</w:t>
            </w:r>
          </w:p>
          <w:p w14:paraId="2EC40204" w14:textId="77777777" w:rsidR="00FE3EC3" w:rsidRDefault="00FE3EC3" w:rsidP="00CE2EEB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Final</w:t>
            </w:r>
          </w:p>
          <w:p w14:paraId="308E0D99" w14:textId="77777777" w:rsidR="00FE3EC3" w:rsidRDefault="00FE3EC3" w:rsidP="00CE2EEB">
            <w:pPr>
              <w:pStyle w:val="Prrafodelista2"/>
              <w:spacing w:after="0"/>
              <w:ind w:left="1440"/>
              <w:rPr>
                <w:rFonts w:ascii="Arial" w:hAnsi="Arial" w:cs="Arial"/>
                <w:sz w:val="20"/>
                <w:szCs w:val="24"/>
              </w:rPr>
            </w:pPr>
          </w:p>
          <w:p w14:paraId="54AC7E9F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8828402" w14:textId="77777777" w:rsidR="00FE3EC3" w:rsidRPr="00460350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Una vez generado el reporte se puede descargar en formato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 Excel según los datos establecidos.</w:t>
            </w:r>
          </w:p>
        </w:tc>
        <w:tc>
          <w:tcPr>
            <w:tcW w:w="2552" w:type="dxa"/>
            <w:shd w:val="clear" w:color="auto" w:fill="auto"/>
          </w:tcPr>
          <w:p w14:paraId="420F304C" w14:textId="77777777" w:rsidR="00FE3EC3" w:rsidRPr="00E3703E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6D4349E2" w14:textId="77777777" w:rsidR="00FE3EC3" w:rsidRDefault="00FE3EC3" w:rsidP="00FE3EC3">
      <w:pPr>
        <w:spacing w:after="0"/>
      </w:pPr>
    </w:p>
    <w:p w14:paraId="49764D20" w14:textId="77777777" w:rsidR="00FE3EC3" w:rsidRDefault="00FE3EC3" w:rsidP="00FE3EC3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E3EC3" w:rsidRPr="00AE510C" w14:paraId="6265C9FE" w14:textId="77777777" w:rsidTr="00CE2EEB">
        <w:tc>
          <w:tcPr>
            <w:tcW w:w="5920" w:type="dxa"/>
            <w:shd w:val="clear" w:color="auto" w:fill="auto"/>
          </w:tcPr>
          <w:p w14:paraId="5A799F5D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9.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salida de materia prima de almacén.</w:t>
            </w:r>
          </w:p>
        </w:tc>
        <w:tc>
          <w:tcPr>
            <w:tcW w:w="2552" w:type="dxa"/>
            <w:shd w:val="clear" w:color="auto" w:fill="auto"/>
          </w:tcPr>
          <w:p w14:paraId="06E38B5B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Jefe de almacén,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E3EC3" w:rsidRPr="00AE510C" w14:paraId="3C1375FC" w14:textId="77777777" w:rsidTr="00CE2EEB">
        <w:tc>
          <w:tcPr>
            <w:tcW w:w="5920" w:type="dxa"/>
            <w:shd w:val="clear" w:color="auto" w:fill="auto"/>
          </w:tcPr>
          <w:p w14:paraId="76030E5B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la salida de las materias un formulario que permita introducir los siguientes datos:</w:t>
            </w:r>
          </w:p>
          <w:p w14:paraId="6E4AA747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41003020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commentRangeStart w:id="15"/>
            <w:r>
              <w:rPr>
                <w:rFonts w:ascii="Arial" w:hAnsi="Arial" w:cs="Arial"/>
                <w:sz w:val="20"/>
                <w:szCs w:val="24"/>
              </w:rPr>
              <w:t>% Concentración</w:t>
            </w:r>
          </w:p>
          <w:p w14:paraId="3F4313AB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Unidad de medida</w:t>
            </w:r>
          </w:p>
          <w:p w14:paraId="0B564B02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Conformación: en saco o en tanque </w:t>
            </w:r>
          </w:p>
          <w:p w14:paraId="088854EF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Costo: Es calculable a partir de la ficha de costo que se actualiza con cada entrada.</w:t>
            </w:r>
          </w:p>
          <w:p w14:paraId="712F1A0E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 por tipo de materia prima</w:t>
            </w:r>
            <w:commentRangeEnd w:id="15"/>
            <w:r>
              <w:rPr>
                <w:rStyle w:val="Refdecomentario"/>
              </w:rPr>
              <w:commentReference w:id="15"/>
            </w:r>
          </w:p>
          <w:p w14:paraId="370784FF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Tipos de materias primas (Clasificación):</w:t>
            </w:r>
          </w:p>
          <w:p w14:paraId="3685F27E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6F6777">
              <w:rPr>
                <w:rFonts w:ascii="Arial" w:hAnsi="Arial" w:cs="Arial"/>
                <w:sz w:val="20"/>
                <w:szCs w:val="24"/>
              </w:rPr>
              <w:t>Tensoactivos</w:t>
            </w:r>
            <w:proofErr w:type="spellEnd"/>
            <w:r w:rsidRPr="006F6777">
              <w:rPr>
                <w:rFonts w:ascii="Arial" w:hAnsi="Arial" w:cs="Arial"/>
                <w:sz w:val="20"/>
                <w:szCs w:val="24"/>
              </w:rPr>
              <w:t>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4BB4AD08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6D5EDCE7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B4D7151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150123BE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7C4F87A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0A7D52F7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04E47DC3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4CB965E0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F861983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mercancía sale por conteo por el jefe de almacén y posteriormente se introducen los datos de la factura y se contrasta con el físico de salida.</w:t>
            </w:r>
          </w:p>
          <w:p w14:paraId="568DC04F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17176B25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genera la factura de salida que debe de tener además los siguientes datos:</w:t>
            </w:r>
          </w:p>
          <w:p w14:paraId="7876391D" w14:textId="77777777" w:rsidR="00FE3EC3" w:rsidRDefault="00FE3EC3" w:rsidP="00CE2EEB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factura de salida</w:t>
            </w:r>
          </w:p>
          <w:p w14:paraId="6A7A0318" w14:textId="77777777" w:rsidR="00FE3EC3" w:rsidRDefault="00FE3EC3" w:rsidP="00CE2EEB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Destino</w:t>
            </w:r>
          </w:p>
          <w:p w14:paraId="65D5AFC5" w14:textId="77777777" w:rsidR="00FE3EC3" w:rsidRDefault="00FE3EC3" w:rsidP="00CE2EEB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 de salida</w:t>
            </w:r>
          </w:p>
          <w:p w14:paraId="51C502AA" w14:textId="77777777" w:rsidR="00FE3EC3" w:rsidRDefault="00FE3EC3" w:rsidP="00CE2EEB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Responsable </w:t>
            </w:r>
          </w:p>
          <w:p w14:paraId="0E041565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Dicha factura debe generarse en formato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 Excel.</w:t>
            </w:r>
          </w:p>
          <w:p w14:paraId="4DB56ACE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43CF33A2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7EFC9CAC" w14:textId="77777777" w:rsidR="00FE3EC3" w:rsidRPr="00E3703E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51A215FE" w14:textId="77777777" w:rsidR="00FE3EC3" w:rsidRDefault="00FE3EC3" w:rsidP="00FE3EC3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E3EC3" w:rsidRPr="00AE510C" w14:paraId="544B14D3" w14:textId="77777777" w:rsidTr="00CE2EEB">
        <w:tc>
          <w:tcPr>
            <w:tcW w:w="5920" w:type="dxa"/>
            <w:shd w:val="clear" w:color="auto" w:fill="auto"/>
          </w:tcPr>
          <w:p w14:paraId="52329C1F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10.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tipo de envase o embalaje</w:t>
            </w:r>
          </w:p>
        </w:tc>
        <w:tc>
          <w:tcPr>
            <w:tcW w:w="2552" w:type="dxa"/>
            <w:shd w:val="clear" w:color="auto" w:fill="auto"/>
          </w:tcPr>
          <w:p w14:paraId="7A9C2BD9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Jefe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E3EC3" w:rsidRPr="00AE510C" w14:paraId="06E377BC" w14:textId="77777777" w:rsidTr="00CE2EEB">
        <w:trPr>
          <w:trHeight w:val="1163"/>
        </w:trPr>
        <w:tc>
          <w:tcPr>
            <w:tcW w:w="5920" w:type="dxa"/>
            <w:shd w:val="clear" w:color="auto" w:fill="auto"/>
          </w:tcPr>
          <w:p w14:paraId="5F6AB931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En se debe introducir en el sistema los tipos de envase o embalaje con los siguientes datos:</w:t>
            </w:r>
          </w:p>
          <w:p w14:paraId="1C4F8523" w14:textId="77777777" w:rsidR="00FE3EC3" w:rsidRDefault="00FE3EC3" w:rsidP="00CE2EEB">
            <w:pPr>
              <w:pStyle w:val="Prrafodelista2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Cantidad </w:t>
            </w:r>
          </w:p>
          <w:p w14:paraId="31B35E9E" w14:textId="77777777" w:rsidR="00FE3EC3" w:rsidRDefault="00FE3EC3" w:rsidP="00CE2EEB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en ml:</w:t>
            </w:r>
          </w:p>
          <w:p w14:paraId="49419124" w14:textId="77777777" w:rsidR="00FE3EC3" w:rsidRDefault="00FE3EC3" w:rsidP="00CE2EEB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en L:</w:t>
            </w:r>
          </w:p>
          <w:p w14:paraId="7369DF54" w14:textId="77777777" w:rsidR="00FE3EC3" w:rsidRDefault="00FE3EC3" w:rsidP="00CE2EEB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 granel</w:t>
            </w:r>
          </w:p>
          <w:p w14:paraId="3FA97DC5" w14:textId="77777777" w:rsidR="00FE3EC3" w:rsidRDefault="00FE3EC3" w:rsidP="00CE2EEB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Tipo de envase: </w:t>
            </w:r>
          </w:p>
          <w:p w14:paraId="644AC9E7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</w:t>
            </w:r>
          </w:p>
          <w:p w14:paraId="24308CDE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7598F457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nuevos transparentes </w:t>
            </w:r>
          </w:p>
          <w:p w14:paraId="07E2A9B1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ecológicos </w:t>
            </w:r>
          </w:p>
          <w:p w14:paraId="1D9496FD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6871176A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negros </w:t>
            </w:r>
          </w:p>
          <w:p w14:paraId="559C1D7D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61243866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 xml:space="preserve">Pomos ecológicos </w:t>
            </w:r>
          </w:p>
          <w:p w14:paraId="459481C9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</w:t>
            </w:r>
          </w:p>
          <w:p w14:paraId="6D43E8F6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Pomadera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opaca 50gr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liner</w:t>
            </w:r>
            <w:proofErr w:type="spellEnd"/>
          </w:p>
          <w:p w14:paraId="614D299D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disc top 60ml</w:t>
            </w:r>
          </w:p>
          <w:p w14:paraId="68425CCD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Botella oval transparente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dosiicador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120 ml</w:t>
            </w:r>
          </w:p>
          <w:p w14:paraId="54EF0C79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Depresible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blanco c/t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FlipTop</w:t>
            </w:r>
            <w:proofErr w:type="spellEnd"/>
          </w:p>
          <w:p w14:paraId="71BE5C4A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 con brocha</w:t>
            </w:r>
          </w:p>
          <w:p w14:paraId="2EE77706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00CDE9A4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</w:t>
            </w:r>
          </w:p>
          <w:p w14:paraId="7688DE7D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Tanques </w:t>
            </w:r>
          </w:p>
          <w:p w14:paraId="7BCC5E2A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Tapas</w:t>
            </w:r>
          </w:p>
          <w:p w14:paraId="6A456745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rojas diámetro 28mm</w:t>
            </w:r>
          </w:p>
          <w:p w14:paraId="03979F35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atomizadoras</w:t>
            </w:r>
          </w:p>
          <w:p w14:paraId="6AC35F43" w14:textId="77777777" w:rsidR="00FE3EC3" w:rsidRDefault="00FE3EC3" w:rsidP="00CE2EEB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Caja de Madera</w:t>
            </w:r>
          </w:p>
          <w:p w14:paraId="642A7138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chiquita</w:t>
            </w:r>
          </w:p>
          <w:p w14:paraId="4B46500E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estrecha</w:t>
            </w:r>
          </w:p>
          <w:p w14:paraId="6379F357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cuadrada</w:t>
            </w:r>
          </w:p>
          <w:p w14:paraId="58792AAB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mediana</w:t>
            </w:r>
          </w:p>
          <w:p w14:paraId="3B66C8B3" w14:textId="77777777" w:rsidR="00FE3EC3" w:rsidRDefault="00FE3EC3" w:rsidP="00CE2EEB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grande</w:t>
            </w:r>
          </w:p>
          <w:p w14:paraId="712E480D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 cada tipo de envase una vez incorporando, se le va especificando en caso de llevar la cantidad por litros o ml.</w:t>
            </w:r>
          </w:p>
          <w:p w14:paraId="178F1070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67659F3" w14:textId="77777777" w:rsidR="00FE3EC3" w:rsidRPr="00460350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el tipo de envase o embalaje,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6565A122" w14:textId="77777777" w:rsidR="00FE3EC3" w:rsidRPr="00E3703E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5F752DBA" w14:textId="77777777" w:rsidR="00FE3EC3" w:rsidRDefault="00FE3EC3" w:rsidP="00FE3EC3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E3EC3" w:rsidRPr="00AE510C" w14:paraId="4BFEB4C4" w14:textId="77777777" w:rsidTr="00CE2EEB">
        <w:tc>
          <w:tcPr>
            <w:tcW w:w="5920" w:type="dxa"/>
            <w:shd w:val="clear" w:color="auto" w:fill="auto"/>
          </w:tcPr>
          <w:p w14:paraId="2D682EE2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11.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producto intermedio o base</w:t>
            </w:r>
          </w:p>
        </w:tc>
        <w:tc>
          <w:tcPr>
            <w:tcW w:w="2552" w:type="dxa"/>
            <w:shd w:val="clear" w:color="auto" w:fill="auto"/>
          </w:tcPr>
          <w:p w14:paraId="10DB66AD" w14:textId="77777777" w:rsidR="00FE3EC3" w:rsidRPr="00AE510C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Jefe de almacén,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E3EC3" w:rsidRPr="00AE510C" w14:paraId="02A9A31E" w14:textId="77777777" w:rsidTr="00CE2EEB">
        <w:tc>
          <w:tcPr>
            <w:tcW w:w="5920" w:type="dxa"/>
            <w:shd w:val="clear" w:color="auto" w:fill="auto"/>
          </w:tcPr>
          <w:p w14:paraId="0569ACB5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información referente a un producto intermedio o base, necesitaremos un formulario que permita introducir los siguientes datos:</w:t>
            </w:r>
          </w:p>
          <w:p w14:paraId="421345A4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Lote</w:t>
            </w:r>
          </w:p>
          <w:p w14:paraId="78636CA8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194C5F32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Cantidad </w:t>
            </w:r>
          </w:p>
          <w:p w14:paraId="21ECC5E0" w14:textId="77777777" w:rsidR="00FE3EC3" w:rsidRDefault="00FE3EC3" w:rsidP="00CE2E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producto:</w:t>
            </w:r>
          </w:p>
          <w:p w14:paraId="136FEB82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Fregar (Cantidad: 240ml, 500ml, 1L, A granel)</w:t>
            </w:r>
          </w:p>
          <w:p w14:paraId="47AA987E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Lavar (Cantidad: 240ml, 500ml, 1L, A granel)</w:t>
            </w:r>
          </w:p>
          <w:p w14:paraId="76A8F170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Pinaroma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4A434375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Blanqueador (Cantidad: 240ml, 500ml, 1L, A granel)</w:t>
            </w:r>
          </w:p>
          <w:p w14:paraId="117FBD64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Multiusos (Cantidad: A granel)</w:t>
            </w:r>
          </w:p>
          <w:p w14:paraId="6C916FA8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Desengrasante (Cantidad: 240ml, 500ml, A granel)</w:t>
            </w:r>
          </w:p>
          <w:p w14:paraId="22756111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 xml:space="preserve">Gel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anticalcereo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0C198559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Suavizante de ropa (Cantidad: 240ml, 500ml, 1L, A granel)</w:t>
            </w:r>
          </w:p>
          <w:p w14:paraId="4A1D5556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Friegsasuelos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625FB24F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baño (Cantidad: 240ml, 350ml, 500ml, 1L, A granel)</w:t>
            </w:r>
          </w:p>
          <w:p w14:paraId="0C487A63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Limpiados de madera (Cantidad: 240ml, 500ml, 1L, A granel)</w:t>
            </w:r>
          </w:p>
          <w:p w14:paraId="538BDAD7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Líquido de freno (Cantidad: 500ml, A granel) </w:t>
            </w:r>
            <w:r w:rsidRPr="00A33D90">
              <w:rPr>
                <w:rFonts w:ascii="Arial" w:hAnsi="Arial" w:cs="Arial"/>
                <w:sz w:val="20"/>
                <w:szCs w:val="24"/>
                <w:highlight w:val="yellow"/>
              </w:rPr>
              <w:t>(Hay una merma)</w:t>
            </w:r>
          </w:p>
          <w:p w14:paraId="375750C2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para carro (Cantidad: 5L, A granel)</w:t>
            </w:r>
          </w:p>
          <w:p w14:paraId="2BC1F679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(Cantidad: 500ml, 1L, A granel)</w:t>
            </w:r>
          </w:p>
          <w:p w14:paraId="4B194B2F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Acondicionador de pelo (Cantidad: 240ml, 350ml, 500ml, 1L, A granel)</w:t>
            </w:r>
          </w:p>
          <w:p w14:paraId="24663200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Shampoo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sin sal (Cantidad: 240ml, 350ml, 500ml, 1L, A granel)</w:t>
            </w:r>
          </w:p>
          <w:p w14:paraId="7F99015D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Shampoo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de carro (Cantidad:5L, A granel)</w:t>
            </w:r>
          </w:p>
          <w:p w14:paraId="2BD6450C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Desincrustante (Cantidad: A granel)</w:t>
            </w:r>
          </w:p>
          <w:p w14:paraId="5623A55D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Refrigerante de carro (Cantidad:5L, A granel)</w:t>
            </w:r>
          </w:p>
          <w:p w14:paraId="308BCFFB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mano (Cantidad: 60ml, 1L)</w:t>
            </w:r>
          </w:p>
          <w:p w14:paraId="7EB698EF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Colonias (Cantidad: 500ml, 1L)</w:t>
            </w:r>
          </w:p>
          <w:p w14:paraId="3E161757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Loción capilar (Cantidad: 240ml, 20L)</w:t>
            </w:r>
          </w:p>
          <w:p w14:paraId="708A2AA9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Mascarrilla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facial (Cantidad: 240ml, 350ml, 500ml, 1L, 5L)</w:t>
            </w:r>
          </w:p>
          <w:p w14:paraId="7F938F39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Paño de cocina</w:t>
            </w:r>
          </w:p>
          <w:p w14:paraId="5AEA8B65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Veneno de ratón</w:t>
            </w:r>
          </w:p>
          <w:p w14:paraId="72F28E1C" w14:textId="77777777" w:rsidR="00FE3EC3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Plásticos(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Viguetas plásticas 2x4, columnas plásticas 4x4)</w:t>
            </w:r>
          </w:p>
          <w:p w14:paraId="5E42C201" w14:textId="77777777" w:rsidR="00FE3EC3" w:rsidRPr="00A33D90" w:rsidRDefault="00FE3EC3" w:rsidP="00CE2EEB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Documentos (Modelos multipropósito (Block), Tarjetas SNC-2225, Modelos multipropósito (U)</w:t>
            </w:r>
            <w:r w:rsidRPr="00A33D90"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421987B1" w14:textId="77777777" w:rsidR="00FE3EC3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8775748" w14:textId="77777777" w:rsidR="00FE3EC3" w:rsidRPr="00460350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los productos intermedios o base,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455C5805" w14:textId="77777777" w:rsidR="00FE3EC3" w:rsidRPr="00E3703E" w:rsidRDefault="00FE3EC3" w:rsidP="00CE2E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40E36D92" w14:textId="77777777" w:rsidR="00FE3EC3" w:rsidRDefault="00FE3EC3" w:rsidP="00FE3EC3">
      <w:pPr>
        <w:spacing w:after="0"/>
      </w:pPr>
    </w:p>
    <w:p w14:paraId="6B0E98EA" w14:textId="77777777" w:rsidR="00F15273" w:rsidRPr="0082513A" w:rsidRDefault="00F15273" w:rsidP="008C2E91">
      <w:pPr>
        <w:pStyle w:val="Standard"/>
        <w:spacing w:line="276" w:lineRule="auto"/>
        <w:jc w:val="both"/>
        <w:rPr>
          <w:b/>
          <w:lang w:val="es-ES_tradnl"/>
        </w:rPr>
      </w:pPr>
    </w:p>
    <w:p w14:paraId="2A0D476A" w14:textId="77777777" w:rsidR="00F15273" w:rsidRPr="0082513A" w:rsidRDefault="001B77F9" w:rsidP="008C2E91">
      <w:pPr>
        <w:pStyle w:val="Standard"/>
        <w:spacing w:before="240" w:after="0"/>
        <w:jc w:val="both"/>
        <w:rPr>
          <w:rStyle w:val="Comentario"/>
          <w:i/>
          <w:iCs/>
          <w:color w:val="auto"/>
          <w:kern w:val="0"/>
          <w:szCs w:val="22"/>
          <w:lang w:val="es-ES_tradnl" w:eastAsia="en-US"/>
        </w:rPr>
      </w:pPr>
      <w:r w:rsidRPr="0082513A">
        <w:rPr>
          <w:rStyle w:val="Comentario"/>
          <w:iCs/>
          <w:color w:val="auto"/>
          <w:kern w:val="0"/>
          <w:szCs w:val="22"/>
          <w:lang w:val="es-ES_tradnl" w:eastAsia="en-US"/>
        </w:rPr>
        <w:t>Para que así conste, firman las partes involucradas en el proceso.</w:t>
      </w:r>
    </w:p>
    <w:p w14:paraId="5A797177" w14:textId="77777777" w:rsidR="00F15273" w:rsidRDefault="00F15273">
      <w:pPr>
        <w:pStyle w:val="Prrafodelista2"/>
        <w:rPr>
          <w:rFonts w:ascii="Arial" w:hAnsi="Arial" w:cs="Arial"/>
          <w:sz w:val="24"/>
          <w:szCs w:val="24"/>
        </w:rPr>
      </w:pPr>
    </w:p>
    <w:p w14:paraId="0002D8C5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1"/>
        <w:gridCol w:w="1094"/>
        <w:gridCol w:w="4695"/>
      </w:tblGrid>
      <w:tr w:rsidR="002A194F" w:rsidRPr="00246500" w14:paraId="643001D7" w14:textId="77777777" w:rsidTr="00F129E1">
        <w:trPr>
          <w:trHeight w:val="358"/>
          <w:jc w:val="center"/>
        </w:trPr>
        <w:tc>
          <w:tcPr>
            <w:tcW w:w="1953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BEAF" w14:textId="77777777" w:rsidR="002A194F" w:rsidRDefault="002A194F" w:rsidP="00F129E1">
            <w:pPr>
              <w:pStyle w:val="Standard"/>
              <w:suppressLineNumbers/>
              <w:snapToGrid w:val="0"/>
            </w:pPr>
            <w:r>
              <w:rPr>
                <w:b/>
                <w:szCs w:val="20"/>
              </w:rPr>
              <w:t>PRESTADOR</w:t>
            </w:r>
          </w:p>
        </w:tc>
        <w:tc>
          <w:tcPr>
            <w:tcW w:w="576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9ED23" w14:textId="77777777" w:rsidR="002A194F" w:rsidRDefault="002A194F" w:rsidP="00F129E1">
            <w:pPr>
              <w:pStyle w:val="Standard"/>
              <w:snapToGrid w:val="0"/>
              <w:rPr>
                <w:szCs w:val="20"/>
              </w:rPr>
            </w:pPr>
          </w:p>
        </w:tc>
        <w:tc>
          <w:tcPr>
            <w:tcW w:w="2472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0372" w14:textId="77777777" w:rsidR="002A194F" w:rsidRDefault="002A194F" w:rsidP="00F129E1">
            <w:pPr>
              <w:pStyle w:val="Standard"/>
              <w:snapToGrid w:val="0"/>
            </w:pPr>
            <w:r>
              <w:rPr>
                <w:b/>
                <w:szCs w:val="20"/>
              </w:rPr>
              <w:t>CLIENTE</w:t>
            </w:r>
          </w:p>
        </w:tc>
      </w:tr>
      <w:tr w:rsidR="002A194F" w:rsidRPr="00246500" w14:paraId="1C4DA1E1" w14:textId="77777777" w:rsidTr="00F129E1">
        <w:trPr>
          <w:trHeight w:val="594"/>
          <w:jc w:val="center"/>
        </w:trPr>
        <w:tc>
          <w:tcPr>
            <w:tcW w:w="1953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80EE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Nombre y apellidos:</w:t>
            </w:r>
          </w:p>
          <w:p w14:paraId="0735EC8D" w14:textId="77777777" w:rsidR="002A194F" w:rsidRPr="00937340" w:rsidRDefault="00D341B4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>
              <w:rPr>
                <w:rStyle w:val="Comentario"/>
                <w:i/>
                <w:iCs/>
                <w:color w:val="C9211E"/>
                <w:lang w:val="es-ES_tradnl"/>
              </w:rPr>
              <w:t xml:space="preserve">Nombre 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completo</w:t>
            </w:r>
            <w:r w:rsidR="002A194F"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 del prestador.</w:t>
            </w:r>
          </w:p>
          <w:p w14:paraId="3AC098A4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>Cargo:</w:t>
            </w:r>
          </w:p>
          <w:p w14:paraId="09ACA6FF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3F8F28D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b/>
                <w:szCs w:val="20"/>
                <w:lang w:val="es-ES_tradnl"/>
              </w:rPr>
              <w:t>Firma:</w:t>
            </w:r>
          </w:p>
          <w:p w14:paraId="721E1C96" w14:textId="77777777" w:rsidR="002A194F" w:rsidRPr="00937340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lugar.</w:t>
            </w:r>
          </w:p>
        </w:tc>
        <w:tc>
          <w:tcPr>
            <w:tcW w:w="576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BA2F4" w14:textId="77777777" w:rsidR="002A194F" w:rsidRPr="00937340" w:rsidRDefault="002A194F" w:rsidP="00F129E1">
            <w:pPr>
              <w:pStyle w:val="TableContents"/>
              <w:snapToGrid w:val="0"/>
              <w:rPr>
                <w:rFonts w:ascii="Arial" w:eastAsia="DejaVu Sans;Arial" w:hAnsi="Arial" w:cs="Arial"/>
                <w:b/>
                <w:kern w:val="2"/>
                <w:sz w:val="20"/>
                <w:szCs w:val="20"/>
                <w:lang w:val="es-ES" w:eastAsia="zh-CN"/>
              </w:rPr>
            </w:pPr>
          </w:p>
        </w:tc>
        <w:tc>
          <w:tcPr>
            <w:tcW w:w="2472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12E0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Nombre y apellidos: </w:t>
            </w:r>
          </w:p>
          <w:p w14:paraId="25CC09F9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nombre completo del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cliente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.</w:t>
            </w:r>
          </w:p>
          <w:p w14:paraId="1FA74CD5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 xml:space="preserve">Cargo: </w:t>
            </w:r>
          </w:p>
          <w:p w14:paraId="703B43C5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2CA3C5D8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Firma:</w:t>
            </w:r>
          </w:p>
          <w:p w14:paraId="21E9AAE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</w:t>
            </w:r>
          </w:p>
        </w:tc>
      </w:tr>
    </w:tbl>
    <w:p w14:paraId="6947FF4A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19AFD3" w14:textId="77777777" w:rsidR="00F15273" w:rsidRPr="000014D9" w:rsidRDefault="000014D9" w:rsidP="000014D9">
      <w:pPr>
        <w:tabs>
          <w:tab w:val="left" w:pos="770"/>
        </w:tabs>
        <w:spacing w:after="0" w:line="240" w:lineRule="auto"/>
        <w:jc w:val="right"/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</w:pPr>
      <w:r w:rsidRPr="000014D9">
        <w:rPr>
          <w:rFonts w:ascii="Arial" w:hAnsi="Arial" w:cs="Arial"/>
          <w:b/>
          <w:szCs w:val="20"/>
          <w:lang w:val="es-ES" w:eastAsia="zh-CN"/>
        </w:rPr>
        <w:t>Fecha</w:t>
      </w:r>
      <w:r w:rsidRPr="000014D9"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  <w:t xml:space="preserve">: Establecer la fecha en que se firma el presente documento. </w:t>
      </w:r>
    </w:p>
    <w:sectPr w:rsidR="00F15273" w:rsidRPr="000014D9" w:rsidSect="009D1157">
      <w:headerReference w:type="default" r:id="rId10"/>
      <w:footerReference w:type="default" r:id="rId11"/>
      <w:pgSz w:w="12240" w:h="15840"/>
      <w:pgMar w:top="1560" w:right="1041" w:bottom="1473" w:left="1699" w:header="709" w:footer="615" w:gutter="0"/>
      <w:pgNumType w:start="1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Yadira" w:date="2024-04-28T01:11:00Z" w:initials="Y">
    <w:p w14:paraId="1424DC0F" w14:textId="5F05FD7E" w:rsidR="009D1157" w:rsidRDefault="009D1157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9" w:author="Yadira" w:date="2024-04-28T02:11:00Z" w:initials="Y">
    <w:p w14:paraId="7858E06F" w14:textId="77777777" w:rsidR="009D1157" w:rsidRDefault="009D1157">
      <w:pPr>
        <w:pStyle w:val="Textocomentario"/>
      </w:pPr>
      <w:r>
        <w:rPr>
          <w:rStyle w:val="Refdecomentario"/>
        </w:rPr>
        <w:annotationRef/>
      </w:r>
      <w:r>
        <w:t>corregido</w:t>
      </w:r>
    </w:p>
    <w:p w14:paraId="12C5ED13" w14:textId="77777777" w:rsidR="009D1157" w:rsidRDefault="009D1157">
      <w:pPr>
        <w:pStyle w:val="Textocomentario"/>
      </w:pPr>
    </w:p>
    <w:p w14:paraId="189F38D0" w14:textId="77777777" w:rsidR="009D1157" w:rsidRDefault="009D1157">
      <w:pPr>
        <w:pStyle w:val="Textocomentario"/>
        <w:rPr>
          <w:rFonts w:ascii="Verdana" w:hAnsi="Verdana"/>
          <w:color w:val="404040"/>
          <w:sz w:val="17"/>
          <w:szCs w:val="17"/>
          <w:shd w:val="clear" w:color="auto" w:fill="FFFFFF"/>
        </w:rPr>
      </w:pPr>
      <w:r>
        <w:rPr>
          <w:rFonts w:ascii="Verdana" w:hAnsi="Verdana"/>
          <w:color w:val="404040"/>
          <w:sz w:val="17"/>
          <w:szCs w:val="17"/>
          <w:shd w:val="clear" w:color="auto" w:fill="FFFFFF"/>
        </w:rPr>
        <w:t xml:space="preserve">esta categoría define aspectos relacionados con la capacidad del software desarrollado para mantener su nivel de prestación bajo condiciones establecidas y durante un período de tiempo establecido. Las </w:t>
      </w:r>
      <w:proofErr w:type="spellStart"/>
      <w:r>
        <w:rPr>
          <w:rFonts w:ascii="Verdana" w:hAnsi="Verdana"/>
          <w:color w:val="404040"/>
          <w:sz w:val="17"/>
          <w:szCs w:val="17"/>
          <w:shd w:val="clear" w:color="auto" w:fill="FFFFFF"/>
        </w:rPr>
        <w:t>subcaracterísticas</w:t>
      </w:r>
      <w:proofErr w:type="spellEnd"/>
      <w:r>
        <w:rPr>
          <w:rFonts w:ascii="Verdana" w:hAnsi="Verdana"/>
          <w:color w:val="404040"/>
          <w:sz w:val="17"/>
          <w:szCs w:val="17"/>
          <w:shd w:val="clear" w:color="auto" w:fill="FFFFFF"/>
        </w:rPr>
        <w:t xml:space="preserve"> son: </w:t>
      </w:r>
      <w:r>
        <w:rPr>
          <w:rStyle w:val="nfasis"/>
          <w:rFonts w:ascii="Verdana" w:hAnsi="Verdana"/>
          <w:color w:val="404040"/>
          <w:sz w:val="17"/>
          <w:szCs w:val="17"/>
          <w:shd w:val="clear" w:color="auto" w:fill="FFFFFF"/>
        </w:rPr>
        <w:t xml:space="preserve">madurez, </w:t>
      </w:r>
      <w:proofErr w:type="spellStart"/>
      <w:r>
        <w:rPr>
          <w:rStyle w:val="nfasis"/>
          <w:rFonts w:ascii="Verdana" w:hAnsi="Verdana"/>
          <w:color w:val="404040"/>
          <w:sz w:val="17"/>
          <w:szCs w:val="17"/>
          <w:shd w:val="clear" w:color="auto" w:fill="FFFFFF"/>
        </w:rPr>
        <w:t>recuperabilidad</w:t>
      </w:r>
      <w:proofErr w:type="spellEnd"/>
      <w:r>
        <w:rPr>
          <w:rStyle w:val="nfasis"/>
          <w:rFonts w:ascii="Verdana" w:hAnsi="Verdana"/>
          <w:color w:val="404040"/>
          <w:sz w:val="17"/>
          <w:szCs w:val="17"/>
          <w:shd w:val="clear" w:color="auto" w:fill="FFFFFF"/>
        </w:rPr>
        <w:t>, tolerancia a fallos</w:t>
      </w:r>
      <w:r>
        <w:rPr>
          <w:rFonts w:ascii="Verdana" w:hAnsi="Verdana"/>
          <w:color w:val="404040"/>
          <w:sz w:val="17"/>
          <w:szCs w:val="17"/>
          <w:shd w:val="clear" w:color="auto" w:fill="FFFFFF"/>
        </w:rPr>
        <w:t>.</w:t>
      </w:r>
    </w:p>
    <w:p w14:paraId="2913EE0B" w14:textId="77777777" w:rsidR="009D1157" w:rsidRDefault="009D1157">
      <w:pPr>
        <w:pStyle w:val="Textocomentario"/>
        <w:rPr>
          <w:rFonts w:ascii="Verdana" w:hAnsi="Verdana"/>
          <w:color w:val="404040"/>
          <w:sz w:val="17"/>
          <w:szCs w:val="17"/>
          <w:shd w:val="clear" w:color="auto" w:fill="FFFFFF"/>
        </w:rPr>
      </w:pPr>
    </w:p>
    <w:p w14:paraId="327B3038" w14:textId="4D308CFB" w:rsidR="009D1157" w:rsidRDefault="009D1157">
      <w:pPr>
        <w:pStyle w:val="Textocomentario"/>
      </w:pPr>
      <w:r>
        <w:rPr>
          <w:rFonts w:ascii="Verdana" w:hAnsi="Verdana"/>
          <w:color w:val="404040"/>
          <w:sz w:val="17"/>
          <w:szCs w:val="17"/>
          <w:shd w:val="clear" w:color="auto" w:fill="FFFFFF"/>
        </w:rPr>
        <w:t>Desde el punto de vista técnico habría que más se tienen en este sentido para incorporar.</w:t>
      </w:r>
    </w:p>
  </w:comment>
  <w:comment w:id="14" w:author="Mónica Ma. Albo Castro" w:date="2024-05-25T22:28:00Z" w:initials="MMAC">
    <w:p w14:paraId="6FEF524E" w14:textId="77777777" w:rsidR="00FE3EC3" w:rsidRDefault="00FE3EC3" w:rsidP="00FE3EC3">
      <w:pPr>
        <w:pStyle w:val="Textocomentario"/>
      </w:pPr>
      <w:r>
        <w:rPr>
          <w:rStyle w:val="Refdecomentario"/>
        </w:rPr>
        <w:annotationRef/>
      </w:r>
      <w:r>
        <w:t>Preguntar a una clienta.</w:t>
      </w:r>
    </w:p>
  </w:comment>
  <w:comment w:id="15" w:author="Yadira" w:date="2024-03-15T08:23:00Z" w:initials="Y">
    <w:p w14:paraId="4B356A21" w14:textId="77777777" w:rsidR="00FE3EC3" w:rsidRDefault="00FE3EC3" w:rsidP="00FE3EC3">
      <w:pPr>
        <w:pStyle w:val="Textocomentario"/>
      </w:pPr>
      <w:r>
        <w:rPr>
          <w:rStyle w:val="Refdecomentario"/>
        </w:rPr>
        <w:annotationRef/>
      </w:r>
      <w:r>
        <w:t>Me quedé con los datos estos en función de lo que habías llenado, igual hay que verificar si aquí todos son necesarios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24DC0F" w15:done="0"/>
  <w15:commentEx w15:paraId="327B3038" w15:done="0"/>
  <w15:commentEx w15:paraId="6FEF524E" w15:done="0"/>
  <w15:commentEx w15:paraId="4B356A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D820B7" w16cex:dateUtc="2024-04-28T05:11:00Z"/>
  <w16cex:commentExtensible w16cex:durableId="29D82EEC" w16cex:dateUtc="2024-04-28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84839" w16cid:durableId="299E83F4"/>
  <w16cid:commentId w16cid:paraId="1424DC0F" w16cid:durableId="29D820B7"/>
  <w16cid:commentId w16cid:paraId="327B3038" w16cid:durableId="29D82EE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E5589" w14:textId="77777777" w:rsidR="00BF6A74" w:rsidRDefault="00BF6A74">
      <w:pPr>
        <w:spacing w:after="0" w:line="240" w:lineRule="auto"/>
      </w:pPr>
      <w:r>
        <w:separator/>
      </w:r>
    </w:p>
  </w:endnote>
  <w:endnote w:type="continuationSeparator" w:id="0">
    <w:p w14:paraId="181B6540" w14:textId="77777777" w:rsidR="00BF6A74" w:rsidRDefault="00BF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;Arial"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</w:font>
  <w:font w:name="Liberation Sans">
    <w:altName w:val="Arial"/>
    <w:charset w:val="01"/>
    <w:family w:val="swiss"/>
    <w:pitch w:val="default"/>
  </w:font>
  <w:font w:name="Droid Sans Fallback">
    <w:charset w:val="00"/>
    <w:family w:val="auto"/>
    <w:pitch w:val="variable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42" w:type="dxa"/>
      <w:tblInd w:w="-6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0"/>
      <w:gridCol w:w="4422"/>
    </w:tblGrid>
    <w:tr w:rsidR="009D1157" w:rsidRPr="00246500" w14:paraId="03302283" w14:textId="77777777">
      <w:tc>
        <w:tcPr>
          <w:tcW w:w="4420" w:type="dxa"/>
          <w:shd w:val="clear" w:color="auto" w:fill="auto"/>
        </w:tcPr>
        <w:p w14:paraId="5011D1BC" w14:textId="77777777" w:rsidR="009D1157" w:rsidRDefault="009D1157">
          <w:pPr>
            <w:pStyle w:val="Contenidodelatabla"/>
            <w:snapToGrid w:val="0"/>
          </w:pPr>
        </w:p>
      </w:tc>
      <w:tc>
        <w:tcPr>
          <w:tcW w:w="4422" w:type="dxa"/>
          <w:shd w:val="clear" w:color="auto" w:fill="auto"/>
        </w:tcPr>
        <w:p w14:paraId="56A7ECB1" w14:textId="65FAF757" w:rsidR="009D1157" w:rsidRPr="00246500" w:rsidRDefault="009D1157">
          <w:pPr>
            <w:pStyle w:val="Piedepgina"/>
            <w:snapToGrid w:val="0"/>
            <w:jc w:val="right"/>
          </w:pPr>
          <w:r w:rsidRPr="00246500">
            <w:fldChar w:fldCharType="begin"/>
          </w:r>
          <w:r w:rsidRPr="00246500">
            <w:instrText>PAGE</w:instrText>
          </w:r>
          <w:r w:rsidRPr="00246500">
            <w:fldChar w:fldCharType="separate"/>
          </w:r>
          <w:r w:rsidR="00D10C8E">
            <w:rPr>
              <w:noProof/>
            </w:rPr>
            <w:t>16</w:t>
          </w:r>
          <w:r w:rsidRPr="00246500">
            <w:fldChar w:fldCharType="end"/>
          </w:r>
        </w:p>
      </w:tc>
    </w:tr>
  </w:tbl>
  <w:p w14:paraId="68A8B7C1" w14:textId="77777777" w:rsidR="009D1157" w:rsidRDefault="009D115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25090" w14:textId="77777777" w:rsidR="00BF6A74" w:rsidRDefault="00BF6A74">
      <w:pPr>
        <w:spacing w:after="0" w:line="240" w:lineRule="auto"/>
      </w:pPr>
      <w:r>
        <w:separator/>
      </w:r>
    </w:p>
  </w:footnote>
  <w:footnote w:type="continuationSeparator" w:id="0">
    <w:p w14:paraId="3D012740" w14:textId="77777777" w:rsidR="00BF6A74" w:rsidRDefault="00BF6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-28473696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14:paraId="7F576A7F" w14:textId="0279777C" w:rsidR="009D1157" w:rsidRDefault="009D1157" w:rsidP="00AC56E8">
        <w:pPr>
          <w:pStyle w:val="Encabezado"/>
          <w:rPr>
            <w:b/>
            <w:bCs/>
          </w:rPr>
        </w:pPr>
        <w:r>
          <w:rPr>
            <w:rFonts w:ascii="Mongolian Baiti" w:hAnsi="Mongolian Baiti" w:cs="Mongolian Baiti"/>
            <w:b/>
            <w:noProof/>
            <w:sz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98686" wp14:editId="02F18D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178435</wp:posOffset>
                  </wp:positionV>
                  <wp:extent cx="6038850" cy="9525"/>
                  <wp:effectExtent l="0" t="0" r="19050" b="28575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38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267B3EC8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05pt" to="47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" strokecolor="black [3213]" strokeweight=".5pt">
                  <v:stroke joinstyle="miter"/>
                </v:line>
              </w:pict>
            </mc:Fallback>
          </mc:AlternateContent>
        </w:r>
        <w:r w:rsidRPr="006C2977">
          <w:rPr>
            <w:rFonts w:ascii="Mongolian Baiti" w:hAnsi="Mongolian Baiti" w:cs="Mongolian Baiti"/>
            <w:b/>
            <w:sz w:val="28"/>
          </w:rPr>
          <w:t>CATÁLOGO DE REQUISITOS</w:t>
        </w:r>
      </w:p>
    </w:sdtContent>
  </w:sdt>
  <w:p w14:paraId="579D7CDA" w14:textId="06E22E11" w:rsidR="009D1157" w:rsidRPr="00AC56E8" w:rsidRDefault="009D1157" w:rsidP="00D341B4">
    <w:pPr>
      <w:pStyle w:val="Encabezado"/>
      <w:jc w:val="right"/>
      <w:rPr>
        <w:lang w:val="es-ES"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D10C8E" w:rsidRPr="00D10C8E">
      <w:rPr>
        <w:b/>
        <w:bCs/>
        <w:noProof/>
        <w:lang w:val="es-ES"/>
      </w:rPr>
      <w:t>16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F01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698"/>
    <w:multiLevelType w:val="hybridMultilevel"/>
    <w:tmpl w:val="44C253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4A68"/>
    <w:multiLevelType w:val="hybridMultilevel"/>
    <w:tmpl w:val="9A24F3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57FD5"/>
    <w:multiLevelType w:val="hybridMultilevel"/>
    <w:tmpl w:val="E0AA6058"/>
    <w:lvl w:ilvl="0" w:tplc="A3F44486">
      <w:start w:val="1"/>
      <w:numFmt w:val="decimal"/>
      <w:lvlText w:val="RF 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178C7"/>
    <w:multiLevelType w:val="multilevel"/>
    <w:tmpl w:val="6BD2CC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862" w:hanging="720"/>
      </w:pPr>
      <w:rPr>
        <w:b w:val="0"/>
        <w:strike w:val="0"/>
        <w:dstrike w:val="0"/>
        <w:sz w:val="24"/>
        <w:szCs w:val="24"/>
        <w:lang w:val="es-ES"/>
      </w:r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5" w15:restartNumberingAfterBreak="0">
    <w:nsid w:val="2BF50813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B004C"/>
    <w:multiLevelType w:val="hybridMultilevel"/>
    <w:tmpl w:val="04487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2D3"/>
    <w:multiLevelType w:val="hybridMultilevel"/>
    <w:tmpl w:val="CA584B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0EDA"/>
    <w:multiLevelType w:val="multilevel"/>
    <w:tmpl w:val="C596B094"/>
    <w:numStyleLink w:val="Estilo2"/>
  </w:abstractNum>
  <w:abstractNum w:abstractNumId="9" w15:restartNumberingAfterBreak="0">
    <w:nsid w:val="3F2C3744"/>
    <w:multiLevelType w:val="hybridMultilevel"/>
    <w:tmpl w:val="B7DE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238B9"/>
    <w:multiLevelType w:val="multilevel"/>
    <w:tmpl w:val="9F8EA2EC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  <w:rPr>
        <w:lang w:val="es-ES_tradnl"/>
      </w:r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abstractNum w:abstractNumId="11" w15:restartNumberingAfterBreak="0">
    <w:nsid w:val="4A5D0FE0"/>
    <w:multiLevelType w:val="hybridMultilevel"/>
    <w:tmpl w:val="536E0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50B0A"/>
    <w:multiLevelType w:val="multilevel"/>
    <w:tmpl w:val="DE70EBBE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C016BA2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13718"/>
    <w:multiLevelType w:val="multilevel"/>
    <w:tmpl w:val="1AF0EC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4A69EB"/>
    <w:multiLevelType w:val="multilevel"/>
    <w:tmpl w:val="3724C322"/>
    <w:lvl w:ilvl="0">
      <w:start w:val="1"/>
      <w:numFmt w:val="decimal"/>
      <w:lvlText w:val="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88C0578"/>
    <w:multiLevelType w:val="multilevel"/>
    <w:tmpl w:val="0F9C3458"/>
    <w:styleLink w:val="Estilo1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71573"/>
    <w:multiLevelType w:val="multilevel"/>
    <w:tmpl w:val="C596B094"/>
    <w:styleLink w:val="Estilo2"/>
    <w:lvl w:ilvl="0">
      <w:start w:val="1"/>
      <w:numFmt w:val="decimal"/>
      <w:lvlText w:val="RNF 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216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8" w15:restartNumberingAfterBreak="0">
    <w:nsid w:val="6E904771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07366"/>
    <w:multiLevelType w:val="multilevel"/>
    <w:tmpl w:val="CC243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15"/>
  </w:num>
  <w:num w:numId="5">
    <w:abstractNumId w:val="6"/>
  </w:num>
  <w:num w:numId="6">
    <w:abstractNumId w:val="14"/>
  </w:num>
  <w:num w:numId="7">
    <w:abstractNumId w:val="4"/>
  </w:num>
  <w:num w:numId="8">
    <w:abstractNumId w:val="4"/>
  </w:num>
  <w:num w:numId="9">
    <w:abstractNumId w:val="4"/>
  </w:num>
  <w:num w:numId="10">
    <w:abstractNumId w:val="9"/>
  </w:num>
  <w:num w:numId="11">
    <w:abstractNumId w:val="18"/>
  </w:num>
  <w:num w:numId="12">
    <w:abstractNumId w:val="5"/>
  </w:num>
  <w:num w:numId="13">
    <w:abstractNumId w:val="1"/>
  </w:num>
  <w:num w:numId="14">
    <w:abstractNumId w:val="7"/>
  </w:num>
  <w:num w:numId="15">
    <w:abstractNumId w:val="2"/>
  </w:num>
  <w:num w:numId="16">
    <w:abstractNumId w:val="1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0"/>
  </w:num>
  <w:num w:numId="22">
    <w:abstractNumId w:val="17"/>
  </w:num>
  <w:num w:numId="23">
    <w:abstractNumId w:val="8"/>
  </w:num>
  <w:num w:numId="2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dira">
    <w15:presenceInfo w15:providerId="None" w15:userId="Yadira"/>
  </w15:person>
  <w15:person w15:author="Mónica Ma. Albo Castro">
    <w15:presenceInfo w15:providerId="None" w15:userId="Mónica Ma. Albo Cast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C"/>
    <w:rsid w:val="000014D9"/>
    <w:rsid w:val="000055CE"/>
    <w:rsid w:val="000A0786"/>
    <w:rsid w:val="000A6CDA"/>
    <w:rsid w:val="001010C5"/>
    <w:rsid w:val="00142352"/>
    <w:rsid w:val="001466F5"/>
    <w:rsid w:val="001B77F9"/>
    <w:rsid w:val="00232D35"/>
    <w:rsid w:val="00246500"/>
    <w:rsid w:val="00284993"/>
    <w:rsid w:val="002A03C3"/>
    <w:rsid w:val="002A194F"/>
    <w:rsid w:val="002C44F4"/>
    <w:rsid w:val="00320785"/>
    <w:rsid w:val="00363652"/>
    <w:rsid w:val="0036620E"/>
    <w:rsid w:val="003702D5"/>
    <w:rsid w:val="004232A7"/>
    <w:rsid w:val="00440BEE"/>
    <w:rsid w:val="00444237"/>
    <w:rsid w:val="00460350"/>
    <w:rsid w:val="00464A8D"/>
    <w:rsid w:val="00480731"/>
    <w:rsid w:val="004B23F5"/>
    <w:rsid w:val="004B3C62"/>
    <w:rsid w:val="004D73EB"/>
    <w:rsid w:val="004E1514"/>
    <w:rsid w:val="004E4A8C"/>
    <w:rsid w:val="004F5B53"/>
    <w:rsid w:val="00501BCF"/>
    <w:rsid w:val="00512D51"/>
    <w:rsid w:val="00533C07"/>
    <w:rsid w:val="005423FA"/>
    <w:rsid w:val="00554ECD"/>
    <w:rsid w:val="00556D30"/>
    <w:rsid w:val="00596005"/>
    <w:rsid w:val="005968B4"/>
    <w:rsid w:val="005B396F"/>
    <w:rsid w:val="005C7A15"/>
    <w:rsid w:val="005E46BB"/>
    <w:rsid w:val="005F09DC"/>
    <w:rsid w:val="00610B69"/>
    <w:rsid w:val="00612EC9"/>
    <w:rsid w:val="00640F7E"/>
    <w:rsid w:val="00665C0B"/>
    <w:rsid w:val="00675A36"/>
    <w:rsid w:val="006C2977"/>
    <w:rsid w:val="006E278E"/>
    <w:rsid w:val="006F6777"/>
    <w:rsid w:val="0070035A"/>
    <w:rsid w:val="00716A71"/>
    <w:rsid w:val="0072127A"/>
    <w:rsid w:val="00721A52"/>
    <w:rsid w:val="00732706"/>
    <w:rsid w:val="007329C1"/>
    <w:rsid w:val="00732B81"/>
    <w:rsid w:val="0074541F"/>
    <w:rsid w:val="00773952"/>
    <w:rsid w:val="007B6906"/>
    <w:rsid w:val="007C65F5"/>
    <w:rsid w:val="0082513A"/>
    <w:rsid w:val="00846140"/>
    <w:rsid w:val="00847B87"/>
    <w:rsid w:val="00891C1B"/>
    <w:rsid w:val="0089653E"/>
    <w:rsid w:val="008B18C3"/>
    <w:rsid w:val="008B540D"/>
    <w:rsid w:val="008C2E91"/>
    <w:rsid w:val="008C73E6"/>
    <w:rsid w:val="008D21D3"/>
    <w:rsid w:val="008E3AA6"/>
    <w:rsid w:val="00905F4B"/>
    <w:rsid w:val="00935CBD"/>
    <w:rsid w:val="00937340"/>
    <w:rsid w:val="00974148"/>
    <w:rsid w:val="009D1157"/>
    <w:rsid w:val="00A17002"/>
    <w:rsid w:val="00A33D90"/>
    <w:rsid w:val="00AC56E8"/>
    <w:rsid w:val="00AE510C"/>
    <w:rsid w:val="00B177CC"/>
    <w:rsid w:val="00B70588"/>
    <w:rsid w:val="00B70795"/>
    <w:rsid w:val="00BD7FC7"/>
    <w:rsid w:val="00BE0F34"/>
    <w:rsid w:val="00BF4821"/>
    <w:rsid w:val="00BF6A74"/>
    <w:rsid w:val="00C15E97"/>
    <w:rsid w:val="00C46C3B"/>
    <w:rsid w:val="00C562BD"/>
    <w:rsid w:val="00CC57D9"/>
    <w:rsid w:val="00D10C8E"/>
    <w:rsid w:val="00D111C6"/>
    <w:rsid w:val="00D341B4"/>
    <w:rsid w:val="00D37769"/>
    <w:rsid w:val="00D97784"/>
    <w:rsid w:val="00DB4819"/>
    <w:rsid w:val="00DD7D8A"/>
    <w:rsid w:val="00E33764"/>
    <w:rsid w:val="00E3703E"/>
    <w:rsid w:val="00E7535C"/>
    <w:rsid w:val="00EA2E48"/>
    <w:rsid w:val="00EC4C57"/>
    <w:rsid w:val="00F026B8"/>
    <w:rsid w:val="00F07ACD"/>
    <w:rsid w:val="00F129E1"/>
    <w:rsid w:val="00F15273"/>
    <w:rsid w:val="00F84B92"/>
    <w:rsid w:val="00F8537B"/>
    <w:rsid w:val="00F87C60"/>
    <w:rsid w:val="00FE2CFF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DA5E4"/>
  <w15:chartTrackingRefBased/>
  <w15:docId w15:val="{2041866A-3A8C-40F7-BFCC-210792F5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C5"/>
    <w:pPr>
      <w:spacing w:after="200" w:line="276" w:lineRule="auto"/>
    </w:pPr>
    <w:rPr>
      <w:rFonts w:cs="Times New Roman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16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816C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0816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0816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0816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0816C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0816C8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0816C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0816C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qFormat/>
    <w:rsid w:val="000816C8"/>
    <w:rPr>
      <w:rFonts w:ascii="Cambria" w:eastAsia="Times New Roman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Ttulo2Car">
    <w:name w:val="Título 2 Car"/>
    <w:link w:val="Ttulo2"/>
    <w:qFormat/>
    <w:rsid w:val="000816C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ar">
    <w:name w:val="Título 3 Car"/>
    <w:link w:val="Ttulo3"/>
    <w:qFormat/>
    <w:rsid w:val="000816C8"/>
    <w:rPr>
      <w:rFonts w:ascii="Arial" w:eastAsia="MS Mincho" w:hAnsi="Arial" w:cs="Times New Roman"/>
      <w:b/>
      <w:bCs/>
      <w:sz w:val="26"/>
      <w:szCs w:val="26"/>
      <w:lang w:val="x-none" w:eastAsia="x-none"/>
    </w:rPr>
  </w:style>
  <w:style w:type="character" w:customStyle="1" w:styleId="Ttulo4Car">
    <w:name w:val="Título 4 Car"/>
    <w:link w:val="Ttulo4"/>
    <w:uiPriority w:val="9"/>
    <w:qFormat/>
    <w:rsid w:val="000816C8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5Car">
    <w:name w:val="Título 5 Car"/>
    <w:link w:val="Ttulo5"/>
    <w:uiPriority w:val="9"/>
    <w:qFormat/>
    <w:rsid w:val="000816C8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link w:val="Ttulo6"/>
    <w:uiPriority w:val="9"/>
    <w:qFormat/>
    <w:rsid w:val="000816C8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ar">
    <w:name w:val="Título 7 Car"/>
    <w:link w:val="Ttulo7"/>
    <w:uiPriority w:val="9"/>
    <w:qFormat/>
    <w:rsid w:val="000816C8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ar">
    <w:name w:val="Título 8 Car"/>
    <w:link w:val="Ttulo8"/>
    <w:uiPriority w:val="9"/>
    <w:qFormat/>
    <w:rsid w:val="000816C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ar">
    <w:name w:val="Título 9 Car"/>
    <w:link w:val="Ttulo9"/>
    <w:uiPriority w:val="9"/>
    <w:qFormat/>
    <w:rsid w:val="000816C8"/>
    <w:rPr>
      <w:rFonts w:ascii="Cambria" w:eastAsia="Times New Roman" w:hAnsi="Cambria" w:cs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Textoindependiente3Car">
    <w:name w:val="Texto independiente 3 Car"/>
    <w:link w:val="Textoindependiente3"/>
    <w:qFormat/>
    <w:rsid w:val="000816C8"/>
    <w:rPr>
      <w:rFonts w:ascii="Times New Roman" w:eastAsia="Times New Roman" w:hAnsi="Times New Roman" w:cs="Times New Roman"/>
      <w:sz w:val="16"/>
      <w:szCs w:val="16"/>
      <w:lang w:val="es-ES_tradnl" w:eastAsia="x-none"/>
    </w:rPr>
  </w:style>
  <w:style w:type="character" w:customStyle="1" w:styleId="PiedepginaCar">
    <w:name w:val="Pie de página Car"/>
    <w:link w:val="Piedepgina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b/>
      <w:i w:val="0"/>
      <w:color w:val="auto"/>
    </w:rPr>
  </w:style>
  <w:style w:type="character" w:customStyle="1" w:styleId="ListLabel6">
    <w:name w:val="ListLabel 6"/>
    <w:qFormat/>
    <w:rPr>
      <w:b w:val="0"/>
      <w:strike w:val="0"/>
      <w:dstrike w:val="0"/>
      <w:sz w:val="24"/>
      <w:szCs w:val="24"/>
      <w:lang w:val="es-ES"/>
    </w:rPr>
  </w:style>
  <w:style w:type="character" w:customStyle="1" w:styleId="ListLabel7">
    <w:name w:val="ListLabel 7"/>
    <w:qFormat/>
    <w:rPr>
      <w:b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lang w:val="es-ES_tradn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Comentario">
    <w:name w:val="Comentario"/>
    <w:qFormat/>
    <w:rPr>
      <w:color w:val="0000FF"/>
    </w:rPr>
  </w:style>
  <w:style w:type="character" w:customStyle="1" w:styleId="WW8Num12z0">
    <w:name w:val="WW8Num12z0"/>
    <w:qFormat/>
    <w:rPr>
      <w:rFonts w:ascii="Symbol" w:eastAsia="DejaVu Sans;Arial" w:hAnsi="Symbol" w:cs="OpenSymbol"/>
      <w:color w:val="000000"/>
      <w:sz w:val="20"/>
      <w:lang w:val="es-ES_tradnl" w:bidi="ar-SA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rafodelista2">
    <w:name w:val="Párrafo de lista2"/>
    <w:basedOn w:val="Normal"/>
    <w:uiPriority w:val="34"/>
    <w:qFormat/>
    <w:rsid w:val="000816C8"/>
    <w:p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816C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GSWNormal">
    <w:name w:val="GSWNormal"/>
    <w:basedOn w:val="Normal"/>
    <w:qFormat/>
    <w:rsid w:val="000816C8"/>
    <w:pPr>
      <w:spacing w:after="0" w:line="240" w:lineRule="auto"/>
      <w:ind w:right="170"/>
      <w:jc w:val="both"/>
    </w:pPr>
    <w:rPr>
      <w:rFonts w:ascii="Arial" w:eastAsia="Times New Roman" w:hAnsi="Arial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qFormat/>
    <w:rsid w:val="000816C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x-none"/>
    </w:rPr>
  </w:style>
  <w:style w:type="paragraph" w:styleId="Textodebloque">
    <w:name w:val="Block Text"/>
    <w:basedOn w:val="Normal"/>
    <w:qFormat/>
    <w:rsid w:val="000816C8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0816C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pPr>
      <w:widowControl w:val="0"/>
      <w:suppressAutoHyphens/>
      <w:spacing w:after="160" w:line="259" w:lineRule="auto"/>
      <w:textAlignment w:val="baseline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IP">
    <w:name w:val="IP"/>
    <w:basedOn w:val="Standard"/>
    <w:qFormat/>
    <w:pPr>
      <w:spacing w:before="115" w:after="115"/>
    </w:pPr>
    <w:rPr>
      <w:color w:val="000080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ascii="Nimbus Sans L;Arial" w:eastAsia="Nimbus Sans L;Arial" w:hAnsi="Nimbus Sans L;Arial" w:cs="Nimbus Sans L;Arial"/>
      <w:i/>
      <w:iCs/>
      <w:sz w:val="24"/>
    </w:rPr>
  </w:style>
  <w:style w:type="paragraph" w:customStyle="1" w:styleId="Tabla">
    <w:name w:val="Tabla"/>
    <w:basedOn w:val="Caption1"/>
    <w:qFormat/>
    <w:pPr>
      <w:spacing w:before="115" w:after="115"/>
    </w:pPr>
    <w:rPr>
      <w:rFonts w:ascii="Arial" w:eastAsia="Arial" w:hAnsi="Arial" w:cs="Arial"/>
      <w:i w:val="0"/>
      <w:sz w:val="20"/>
    </w:r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foblue">
    <w:name w:val="infoblue"/>
    <w:basedOn w:val="Standard"/>
    <w:qFormat/>
    <w:pPr>
      <w:widowControl/>
      <w:suppressAutoHyphens w:val="0"/>
      <w:spacing w:after="120" w:line="240" w:lineRule="atLeast"/>
      <w:ind w:left="720"/>
    </w:pPr>
    <w:rPr>
      <w:iCs/>
      <w:color w:val="0000FF"/>
    </w:rPr>
  </w:style>
  <w:style w:type="numbering" w:customStyle="1" w:styleId="WW8Num4">
    <w:name w:val="WW8Num4"/>
    <w:qFormat/>
  </w:style>
  <w:style w:type="numbering" w:customStyle="1" w:styleId="WW8Num6">
    <w:name w:val="WW8Num6"/>
    <w:qFormat/>
  </w:style>
  <w:style w:type="numbering" w:customStyle="1" w:styleId="WW8Num12">
    <w:name w:val="WW8Num1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3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37769"/>
    <w:rPr>
      <w:rFonts w:ascii="Tahoma" w:hAnsi="Tahoma" w:cs="Tahoma"/>
      <w:sz w:val="16"/>
      <w:szCs w:val="16"/>
      <w:lang w:val="es-ES_tradnl"/>
    </w:rPr>
  </w:style>
  <w:style w:type="character" w:styleId="Nmerodepgina">
    <w:name w:val="page number"/>
    <w:basedOn w:val="Fuentedeprrafopredeter"/>
    <w:rsid w:val="00732B81"/>
  </w:style>
  <w:style w:type="table" w:styleId="Tablaconcuadrcula">
    <w:name w:val="Table Grid"/>
    <w:basedOn w:val="Tablanormal"/>
    <w:uiPriority w:val="39"/>
    <w:rsid w:val="00AE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1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D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D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D51"/>
    <w:rPr>
      <w:rFonts w:cs="Times New Roman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D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D51"/>
    <w:rPr>
      <w:rFonts w:cs="Times New Roman"/>
      <w:b/>
      <w:bCs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7B6906"/>
    <w:rPr>
      <w:i/>
      <w:iCs/>
    </w:rPr>
  </w:style>
  <w:style w:type="numbering" w:customStyle="1" w:styleId="Estilo1">
    <w:name w:val="Estilo1"/>
    <w:uiPriority w:val="99"/>
    <w:rsid w:val="00665C0B"/>
    <w:pPr>
      <w:numPr>
        <w:numId w:val="20"/>
      </w:numPr>
    </w:pPr>
  </w:style>
  <w:style w:type="numbering" w:customStyle="1" w:styleId="Estilo2">
    <w:name w:val="Estilo2"/>
    <w:uiPriority w:val="99"/>
    <w:rsid w:val="00665C0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tros\Catalogo-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6B245-73C4-465F-B782-C96CE3FE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Catalogo-Requisitos</Template>
  <TotalTime>3837</TotalTime>
  <Pages>16</Pages>
  <Words>3387</Words>
  <Characters>18632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cp:lastModifiedBy>Mónica Ma. Albo Castro</cp:lastModifiedBy>
  <cp:revision>42</cp:revision>
  <dcterms:created xsi:type="dcterms:W3CDTF">2024-01-16T03:44:00Z</dcterms:created>
  <dcterms:modified xsi:type="dcterms:W3CDTF">2024-05-26T18:38:00Z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