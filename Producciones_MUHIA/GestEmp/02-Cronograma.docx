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4"/>
        <w:gridCol w:w="1430"/>
        <w:gridCol w:w="1748"/>
      </w:tblGrid>
      <w:tr w:rsidR="00657103" w:rsidRPr="00852712" w14:paraId="19300E45" w14:textId="77777777" w:rsidTr="00BF0576">
        <w:tc>
          <w:tcPr>
            <w:tcW w:w="4604" w:type="dxa"/>
            <w:shd w:val="clear" w:color="auto" w:fill="D9D9D9"/>
            <w:vAlign w:val="center"/>
          </w:tcPr>
          <w:p w14:paraId="77BD48DA" w14:textId="31E3A292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8"/>
                <w:szCs w:val="24"/>
              </w:rPr>
            </w:pPr>
            <w:r w:rsidRPr="00852712">
              <w:rPr>
                <w:rFonts w:ascii="Arial" w:hAnsi="Arial" w:cs="Arial"/>
                <w:b/>
                <w:sz w:val="28"/>
                <w:szCs w:val="24"/>
              </w:rPr>
              <w:t>Actividad</w:t>
            </w:r>
          </w:p>
        </w:tc>
        <w:tc>
          <w:tcPr>
            <w:tcW w:w="1430" w:type="dxa"/>
            <w:shd w:val="clear" w:color="auto" w:fill="D9D9D9"/>
            <w:vAlign w:val="center"/>
          </w:tcPr>
          <w:p w14:paraId="33A0D319" w14:textId="77777777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852712">
              <w:rPr>
                <w:rFonts w:ascii="Arial" w:hAnsi="Arial" w:cs="Arial"/>
                <w:b/>
                <w:sz w:val="28"/>
                <w:szCs w:val="24"/>
              </w:rPr>
              <w:t>Duración</w:t>
            </w:r>
          </w:p>
        </w:tc>
        <w:tc>
          <w:tcPr>
            <w:tcW w:w="1748" w:type="dxa"/>
            <w:shd w:val="clear" w:color="auto" w:fill="D9D9D9"/>
            <w:vAlign w:val="center"/>
          </w:tcPr>
          <w:p w14:paraId="3BCF4252" w14:textId="77777777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852712">
              <w:rPr>
                <w:rFonts w:ascii="Arial" w:hAnsi="Arial" w:cs="Arial"/>
                <w:b/>
                <w:sz w:val="28"/>
                <w:szCs w:val="24"/>
              </w:rPr>
              <w:t>Fecha Fin</w:t>
            </w:r>
          </w:p>
        </w:tc>
      </w:tr>
      <w:tr w:rsidR="00657103" w:rsidRPr="00852712" w14:paraId="5A5BCF7E" w14:textId="77777777" w:rsidTr="00BF0576">
        <w:tc>
          <w:tcPr>
            <w:tcW w:w="4604" w:type="dxa"/>
            <w:shd w:val="clear" w:color="auto" w:fill="auto"/>
            <w:vAlign w:val="center"/>
          </w:tcPr>
          <w:p w14:paraId="63A035AC" w14:textId="77777777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Cs w:val="18"/>
              </w:rPr>
            </w:pPr>
            <w:r w:rsidRPr="00852712">
              <w:rPr>
                <w:rFonts w:ascii="Arial" w:hAnsi="Arial" w:cs="Arial"/>
                <w:b/>
                <w:szCs w:val="18"/>
              </w:rPr>
              <w:t>Fase Inicio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437E1B3" w14:textId="77777777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 w:rsidRPr="00852712">
              <w:rPr>
                <w:rFonts w:ascii="Arial" w:hAnsi="Arial" w:cs="Arial"/>
                <w:b/>
                <w:szCs w:val="18"/>
              </w:rPr>
              <w:t xml:space="preserve">38 </w:t>
            </w:r>
            <w:r w:rsidR="005643DB">
              <w:rPr>
                <w:rFonts w:ascii="Arial" w:hAnsi="Arial" w:cs="Arial"/>
                <w:b/>
                <w:szCs w:val="18"/>
              </w:rPr>
              <w:t>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3EDA5E2E" w14:textId="77777777" w:rsidR="00657103" w:rsidRPr="00852712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-</w:t>
            </w:r>
          </w:p>
        </w:tc>
      </w:tr>
      <w:tr w:rsidR="00657103" w:rsidRPr="00630065" w14:paraId="27E23A20" w14:textId="77777777" w:rsidTr="00BF0576">
        <w:tc>
          <w:tcPr>
            <w:tcW w:w="4604" w:type="dxa"/>
            <w:shd w:val="clear" w:color="auto" w:fill="auto"/>
            <w:vAlign w:val="center"/>
          </w:tcPr>
          <w:p w14:paraId="0F340B3D" w14:textId="04E0999A" w:rsidR="00657103" w:rsidRPr="00F176A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176A5">
              <w:rPr>
                <w:rFonts w:ascii="Arial" w:hAnsi="Arial" w:cs="Arial"/>
                <w:sz w:val="18"/>
                <w:szCs w:val="18"/>
              </w:rPr>
              <w:t>Reunión de Inicio de Proyecto.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5A9FDD4E" w14:textId="77777777" w:rsidR="00657103" w:rsidRPr="00630065" w:rsidRDefault="005643DB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1F9D160" w14:textId="77777777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12/01/2024</w:t>
            </w:r>
          </w:p>
        </w:tc>
      </w:tr>
      <w:tr w:rsidR="00657103" w:rsidRPr="00630065" w14:paraId="14B93BEA" w14:textId="77777777" w:rsidTr="00BF0576">
        <w:tc>
          <w:tcPr>
            <w:tcW w:w="4604" w:type="dxa"/>
            <w:shd w:val="clear" w:color="auto" w:fill="auto"/>
            <w:vAlign w:val="center"/>
          </w:tcPr>
          <w:p w14:paraId="2CDCA6D5" w14:textId="77777777" w:rsidR="00657103" w:rsidRPr="00F176A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176A5">
              <w:rPr>
                <w:rFonts w:ascii="Arial" w:hAnsi="Arial" w:cs="Arial"/>
                <w:sz w:val="18"/>
                <w:szCs w:val="18"/>
              </w:rPr>
              <w:t>Definición del proyecto</w:t>
            </w:r>
            <w:r>
              <w:rPr>
                <w:rFonts w:ascii="Arial" w:hAnsi="Arial" w:cs="Arial"/>
                <w:sz w:val="18"/>
                <w:szCs w:val="18"/>
              </w:rPr>
              <w:t xml:space="preserve"> (Ficha)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27F8FE9D" w14:textId="77777777" w:rsidR="00657103" w:rsidRPr="00630065" w:rsidRDefault="005643DB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164CA095" w14:textId="77777777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17/05/2024</w:t>
            </w:r>
          </w:p>
        </w:tc>
      </w:tr>
      <w:tr w:rsidR="00657103" w:rsidRPr="00630065" w14:paraId="5790FE3D" w14:textId="77777777" w:rsidTr="00BF0576">
        <w:tc>
          <w:tcPr>
            <w:tcW w:w="4604" w:type="dxa"/>
            <w:shd w:val="clear" w:color="auto" w:fill="auto"/>
            <w:vAlign w:val="center"/>
          </w:tcPr>
          <w:p w14:paraId="213C33EF" w14:textId="77777777" w:rsidR="00657103" w:rsidRPr="00F176A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Planeación del proyecto (Establecer cronograma)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DA12CF2" w14:textId="77777777" w:rsidR="00657103" w:rsidRDefault="005643DB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B460094" w14:textId="77777777" w:rsidR="00657103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20/05/2024</w:t>
            </w:r>
          </w:p>
        </w:tc>
      </w:tr>
      <w:tr w:rsidR="00657103" w:rsidRPr="00852712" w14:paraId="0421B81F" w14:textId="77777777" w:rsidTr="00BF0576">
        <w:tc>
          <w:tcPr>
            <w:tcW w:w="4604" w:type="dxa"/>
            <w:shd w:val="clear" w:color="auto" w:fill="auto"/>
            <w:vAlign w:val="center"/>
          </w:tcPr>
          <w:p w14:paraId="70764725" w14:textId="77777777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Cs w:val="18"/>
              </w:rPr>
            </w:pPr>
            <w:r w:rsidRPr="00852712">
              <w:rPr>
                <w:rFonts w:ascii="Arial" w:hAnsi="Arial" w:cs="Arial"/>
                <w:b/>
                <w:szCs w:val="18"/>
              </w:rPr>
              <w:t>Fase Desarrollo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0494403E" w14:textId="77777777" w:rsidR="00657103" w:rsidRPr="00852712" w:rsidRDefault="005643DB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 w:rsidRPr="00852712">
              <w:rPr>
                <w:rFonts w:ascii="Arial" w:hAnsi="Arial" w:cs="Arial"/>
                <w:b/>
                <w:szCs w:val="18"/>
              </w:rPr>
              <w:t>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6715048" w14:textId="77777777" w:rsidR="00657103" w:rsidRPr="00852712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-</w:t>
            </w:r>
          </w:p>
        </w:tc>
      </w:tr>
      <w:tr w:rsidR="00657103" w:rsidRPr="00852712" w14:paraId="63322040" w14:textId="77777777" w:rsidTr="00BF0576">
        <w:tc>
          <w:tcPr>
            <w:tcW w:w="4604" w:type="dxa"/>
            <w:shd w:val="clear" w:color="auto" w:fill="auto"/>
            <w:vAlign w:val="center"/>
          </w:tcPr>
          <w:p w14:paraId="1CA12833" w14:textId="77777777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 w:rsidRPr="00852712">
              <w:rPr>
                <w:rFonts w:ascii="Arial" w:hAnsi="Arial" w:cs="Arial"/>
                <w:b/>
                <w:sz w:val="20"/>
                <w:szCs w:val="18"/>
              </w:rPr>
              <w:t>Realizar el levantamiento de requisitos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6D8FE313" w14:textId="77777777" w:rsidR="00657103" w:rsidRPr="00852712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78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40732BC" w14:textId="77777777" w:rsidR="00657103" w:rsidRPr="00852712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-</w:t>
            </w:r>
          </w:p>
        </w:tc>
      </w:tr>
      <w:tr w:rsidR="00657103" w:rsidRPr="00630065" w14:paraId="2E59560C" w14:textId="77777777" w:rsidTr="00BF0576">
        <w:tc>
          <w:tcPr>
            <w:tcW w:w="4604" w:type="dxa"/>
            <w:shd w:val="clear" w:color="auto" w:fill="auto"/>
            <w:vAlign w:val="center"/>
          </w:tcPr>
          <w:p w14:paraId="150C1BCF" w14:textId="77777777" w:rsidR="00657103" w:rsidRPr="00630065" w:rsidRDefault="0085271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Encuentros con el cliente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0C937E8A" w14:textId="77777777" w:rsidR="00657103" w:rsidRPr="00630065" w:rsidRDefault="0085271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5643DB">
              <w:rPr>
                <w:rFonts w:ascii="Arial" w:hAnsi="Arial" w:cs="Arial"/>
                <w:sz w:val="18"/>
                <w:szCs w:val="18"/>
              </w:rPr>
              <w:t>4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116A194D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24/05/2024</w:t>
            </w:r>
          </w:p>
        </w:tc>
      </w:tr>
      <w:tr w:rsidR="00657103" w:rsidRPr="00630065" w14:paraId="7575454B" w14:textId="77777777" w:rsidTr="00BF0576">
        <w:tc>
          <w:tcPr>
            <w:tcW w:w="4604" w:type="dxa"/>
            <w:shd w:val="clear" w:color="auto" w:fill="auto"/>
            <w:vAlign w:val="center"/>
          </w:tcPr>
          <w:p w14:paraId="3446D13E" w14:textId="77777777" w:rsidR="00657103" w:rsidRPr="00630065" w:rsidRDefault="0085271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necesidades para conformar los requisitos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BD60AEC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7D6DB993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10/05/2024</w:t>
            </w:r>
          </w:p>
        </w:tc>
      </w:tr>
      <w:tr w:rsidR="00657103" w:rsidRPr="00630065" w14:paraId="0BC17724" w14:textId="77777777" w:rsidTr="00BF0576">
        <w:tc>
          <w:tcPr>
            <w:tcW w:w="4604" w:type="dxa"/>
            <w:shd w:val="clear" w:color="auto" w:fill="auto"/>
            <w:vAlign w:val="center"/>
          </w:tcPr>
          <w:p w14:paraId="2EF0490E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Formalización de los requisitos en un catálogo.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532F6CD6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5643DB">
              <w:rPr>
                <w:rFonts w:ascii="Arial" w:hAnsi="Arial" w:cs="Arial"/>
                <w:sz w:val="18"/>
                <w:szCs w:val="18"/>
              </w:rPr>
              <w:t>6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5D6F23E9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20/05/2024</w:t>
            </w:r>
          </w:p>
        </w:tc>
      </w:tr>
      <w:tr w:rsidR="00657103" w:rsidRPr="00630065" w14:paraId="5F0837AE" w14:textId="77777777" w:rsidTr="00BF0576">
        <w:tc>
          <w:tcPr>
            <w:tcW w:w="4604" w:type="dxa"/>
            <w:shd w:val="clear" w:color="auto" w:fill="auto"/>
            <w:vAlign w:val="center"/>
          </w:tcPr>
          <w:p w14:paraId="18045D39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Validación de los requisitos formalizados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A790F92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11575944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24/05/2024</w:t>
            </w:r>
          </w:p>
        </w:tc>
      </w:tr>
      <w:tr w:rsidR="00472443" w:rsidRPr="00852712" w14:paraId="0D3BABE0" w14:textId="77777777" w:rsidTr="00BF0576">
        <w:tc>
          <w:tcPr>
            <w:tcW w:w="4604" w:type="dxa"/>
            <w:shd w:val="clear" w:color="auto" w:fill="auto"/>
            <w:vAlign w:val="center"/>
          </w:tcPr>
          <w:p w14:paraId="594CEDF8" w14:textId="77777777" w:rsidR="00472443" w:rsidRPr="00852712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Modelación del sistema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752222D" w14:textId="77777777" w:rsidR="00472443" w:rsidRPr="00852712" w:rsidRDefault="008375CD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48</w:t>
            </w:r>
            <w:r w:rsidR="00472443">
              <w:rPr>
                <w:rFonts w:ascii="Arial" w:hAnsi="Arial" w:cs="Arial"/>
                <w:b/>
                <w:sz w:val="20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24F60572" w14:textId="77777777" w:rsidR="00472443" w:rsidRPr="00852712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-</w:t>
            </w:r>
          </w:p>
        </w:tc>
      </w:tr>
      <w:tr w:rsidR="00657103" w:rsidRPr="00630065" w14:paraId="2E319666" w14:textId="77777777" w:rsidTr="00BF0576">
        <w:tc>
          <w:tcPr>
            <w:tcW w:w="4604" w:type="dxa"/>
            <w:shd w:val="clear" w:color="auto" w:fill="auto"/>
            <w:vAlign w:val="center"/>
          </w:tcPr>
          <w:p w14:paraId="453D7276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Especificación de requisitos para determinar el modelo de datos.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615CFAA6" w14:textId="77777777" w:rsidR="00657103" w:rsidRPr="00630065" w:rsidRDefault="005643DB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7088DB8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31/05/2024</w:t>
            </w:r>
          </w:p>
        </w:tc>
      </w:tr>
      <w:tr w:rsidR="00657103" w:rsidRPr="00630065" w14:paraId="7DBA5C4A" w14:textId="77777777" w:rsidTr="00BF0576">
        <w:tc>
          <w:tcPr>
            <w:tcW w:w="4604" w:type="dxa"/>
            <w:shd w:val="clear" w:color="auto" w:fill="auto"/>
            <w:vAlign w:val="center"/>
          </w:tcPr>
          <w:p w14:paraId="3F6396A1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Modelación de la arquitectura con la que se implementará el sistema.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6A967494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5643DB">
              <w:rPr>
                <w:rFonts w:ascii="Arial" w:hAnsi="Arial" w:cs="Arial"/>
                <w:sz w:val="18"/>
                <w:szCs w:val="18"/>
              </w:rPr>
              <w:t>6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290346A8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04/06/2024</w:t>
            </w:r>
          </w:p>
        </w:tc>
      </w:tr>
      <w:tr w:rsidR="00A97593" w:rsidRPr="006E5E91" w14:paraId="1C6F3475" w14:textId="77777777" w:rsidTr="00BF0576">
        <w:tc>
          <w:tcPr>
            <w:tcW w:w="4604" w:type="dxa"/>
            <w:shd w:val="clear" w:color="auto" w:fill="auto"/>
            <w:vAlign w:val="center"/>
          </w:tcPr>
          <w:p w14:paraId="71738B1A" w14:textId="77777777" w:rsidR="00A97593" w:rsidRPr="00630065" w:rsidRDefault="00A9759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Formalización de la arquitectura y diseño del sistema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8AC46F9" w14:textId="77777777" w:rsidR="00A97593" w:rsidRPr="00630065" w:rsidRDefault="00A9759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42BB945" w14:textId="77777777" w:rsidR="00A97593" w:rsidRPr="00630065" w:rsidRDefault="00A9759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04/06/2024</w:t>
            </w:r>
          </w:p>
        </w:tc>
      </w:tr>
      <w:tr w:rsidR="00A97593" w:rsidRPr="006E5E91" w14:paraId="039E7971" w14:textId="77777777" w:rsidTr="00BF0576">
        <w:tc>
          <w:tcPr>
            <w:tcW w:w="4604" w:type="dxa"/>
            <w:shd w:val="clear" w:color="auto" w:fill="auto"/>
            <w:vAlign w:val="center"/>
          </w:tcPr>
          <w:p w14:paraId="713C1C4E" w14:textId="77777777" w:rsidR="00A97593" w:rsidRPr="006E5E91" w:rsidRDefault="00A9759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Validación del modelo del sistema a desarrollar.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2A16D832" w14:textId="77777777" w:rsidR="00A97593" w:rsidRPr="006E5E91" w:rsidRDefault="008375CD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970B361" w14:textId="77777777" w:rsidR="00A97593" w:rsidRPr="006E5E91" w:rsidRDefault="008375CD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05/06/2024</w:t>
            </w:r>
          </w:p>
        </w:tc>
      </w:tr>
      <w:tr w:rsidR="008375CD" w:rsidRPr="00852712" w14:paraId="4CA92B7C" w14:textId="77777777" w:rsidTr="00BF0576">
        <w:tc>
          <w:tcPr>
            <w:tcW w:w="4604" w:type="dxa"/>
            <w:shd w:val="clear" w:color="auto" w:fill="auto"/>
            <w:vAlign w:val="center"/>
          </w:tcPr>
          <w:p w14:paraId="71A5986C" w14:textId="77777777" w:rsidR="008375CD" w:rsidRPr="00852712" w:rsidRDefault="008375CD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Iteración 1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8D56629" w14:textId="37716543" w:rsidR="008375CD" w:rsidRPr="00852712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108 </w:t>
            </w:r>
            <w:r w:rsidR="005643DB">
              <w:rPr>
                <w:rFonts w:ascii="Arial" w:hAnsi="Arial" w:cs="Arial"/>
                <w:b/>
                <w:sz w:val="20"/>
                <w:szCs w:val="18"/>
              </w:rPr>
              <w:t>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2DBD27B6" w14:textId="77777777" w:rsidR="008375CD" w:rsidRPr="00852712" w:rsidRDefault="008375CD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-</w:t>
            </w:r>
          </w:p>
        </w:tc>
      </w:tr>
      <w:tr w:rsidR="00A97593" w:rsidRPr="006E5E91" w14:paraId="44F1BCBD" w14:textId="77777777" w:rsidTr="00BF0576">
        <w:tc>
          <w:tcPr>
            <w:tcW w:w="4604" w:type="dxa"/>
            <w:shd w:val="clear" w:color="auto" w:fill="auto"/>
            <w:vAlign w:val="center"/>
          </w:tcPr>
          <w:p w14:paraId="10F620FF" w14:textId="77777777" w:rsidR="00A97593" w:rsidRPr="006E5E91" w:rsidRDefault="00980580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Implementar los requisitos asociados al modelo de datos directamente.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D5C8E28" w14:textId="77777777" w:rsidR="00A97593" w:rsidRPr="006E5E91" w:rsidRDefault="00843FC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72C68538" w14:textId="77777777" w:rsidR="00A97593" w:rsidRPr="006E5E91" w:rsidRDefault="00843FC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14/06/2024</w:t>
            </w:r>
          </w:p>
        </w:tc>
      </w:tr>
      <w:tr w:rsidR="00A97593" w:rsidRPr="00630065" w14:paraId="40D1EDB2" w14:textId="77777777" w:rsidTr="00BF0576">
        <w:tc>
          <w:tcPr>
            <w:tcW w:w="4604" w:type="dxa"/>
            <w:shd w:val="clear" w:color="auto" w:fill="auto"/>
            <w:vAlign w:val="center"/>
          </w:tcPr>
          <w:p w14:paraId="08E28132" w14:textId="77777777" w:rsidR="00A97593" w:rsidRPr="006E5E91" w:rsidRDefault="00843FC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Pruebas unitarias y funcionales de los requisitos implementados.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483092B" w14:textId="77777777" w:rsidR="00A97593" w:rsidRPr="006E5E91" w:rsidRDefault="00843FC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6203A4B0" w14:textId="77777777" w:rsidR="00A97593" w:rsidRPr="006E5E91" w:rsidRDefault="00843FC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23/06/2024</w:t>
            </w:r>
          </w:p>
        </w:tc>
      </w:tr>
      <w:tr w:rsidR="008375CD" w:rsidRPr="00630065" w14:paraId="416EC25B" w14:textId="77777777" w:rsidTr="00BF0576">
        <w:tc>
          <w:tcPr>
            <w:tcW w:w="4604" w:type="dxa"/>
            <w:shd w:val="clear" w:color="auto" w:fill="auto"/>
            <w:vAlign w:val="center"/>
          </w:tcPr>
          <w:p w14:paraId="5098A5DF" w14:textId="77777777" w:rsidR="008375CD" w:rsidRPr="006E5E91" w:rsidRDefault="00843FC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Validar requisitos implementados con el cliente.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0B203E8C" w14:textId="77777777" w:rsidR="008375CD" w:rsidRPr="006E5E91" w:rsidRDefault="00843FC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6F0C2EDD" w14:textId="77777777" w:rsidR="008375CD" w:rsidRPr="006E5E91" w:rsidRDefault="00843FC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commentRangeStart w:id="0"/>
            <w:r>
              <w:rPr>
                <w:rFonts w:ascii="Arial" w:hAnsi="Arial" w:cs="Arial"/>
                <w:sz w:val="18"/>
                <w:szCs w:val="18"/>
              </w:rPr>
              <w:t>25/06/2024</w:t>
            </w:r>
            <w:commentRangeEnd w:id="0"/>
            <w:r w:rsidR="0096411A">
              <w:rPr>
                <w:rStyle w:val="Refdecomentario"/>
              </w:rPr>
              <w:commentReference w:id="0"/>
            </w:r>
          </w:p>
        </w:tc>
      </w:tr>
      <w:tr w:rsidR="00967B6F" w:rsidRPr="00630065" w14:paraId="68AECCA7" w14:textId="77777777" w:rsidTr="00BF0576">
        <w:tc>
          <w:tcPr>
            <w:tcW w:w="4604" w:type="dxa"/>
            <w:shd w:val="clear" w:color="auto" w:fill="auto"/>
            <w:vAlign w:val="center"/>
          </w:tcPr>
          <w:p w14:paraId="5122F074" w14:textId="77777777" w:rsidR="00967B6F" w:rsidRPr="00852712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Iteración 2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46F7259" w14:textId="14469DA6" w:rsidR="00967B6F" w:rsidRPr="00852712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108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282A2DE" w14:textId="77777777" w:rsidR="00967B6F" w:rsidRPr="00852712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-</w:t>
            </w:r>
          </w:p>
        </w:tc>
      </w:tr>
      <w:tr w:rsidR="00967B6F" w:rsidRPr="00630065" w14:paraId="1C2C4D52" w14:textId="77777777" w:rsidTr="00BF0576">
        <w:tc>
          <w:tcPr>
            <w:tcW w:w="4604" w:type="dxa"/>
            <w:shd w:val="clear" w:color="auto" w:fill="auto"/>
            <w:vAlign w:val="center"/>
          </w:tcPr>
          <w:p w14:paraId="14EE10BE" w14:textId="741AA8C4" w:rsidR="00967B6F" w:rsidRPr="006E5E91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Implementar los requisitos asociados a las entradas y salidas específicas del inventario.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0C050CFD" w14:textId="77777777" w:rsidR="00967B6F" w:rsidRPr="006E5E91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38CFEFB9" w14:textId="4446BBA0" w:rsidR="00967B6F" w:rsidRPr="006E5E91" w:rsidRDefault="0011766A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007C">
              <w:rPr>
                <w:rFonts w:ascii="Arial" w:hAnsi="Arial" w:cs="Arial"/>
                <w:strike/>
                <w:sz w:val="18"/>
                <w:szCs w:val="18"/>
              </w:rPr>
              <w:t>16</w:t>
            </w:r>
            <w:r w:rsidR="00967B6F" w:rsidRPr="0096007C">
              <w:rPr>
                <w:rFonts w:ascii="Arial" w:hAnsi="Arial" w:cs="Arial"/>
                <w:strike/>
                <w:sz w:val="18"/>
                <w:szCs w:val="18"/>
              </w:rPr>
              <w:t>/0</w:t>
            </w:r>
            <w:r w:rsidRPr="0096007C">
              <w:rPr>
                <w:rFonts w:ascii="Arial" w:hAnsi="Arial" w:cs="Arial"/>
                <w:strike/>
                <w:sz w:val="18"/>
                <w:szCs w:val="18"/>
              </w:rPr>
              <w:t>7</w:t>
            </w:r>
            <w:r w:rsidR="00967B6F" w:rsidRPr="0096007C">
              <w:rPr>
                <w:rFonts w:ascii="Arial" w:hAnsi="Arial" w:cs="Arial"/>
                <w:strike/>
                <w:sz w:val="18"/>
                <w:szCs w:val="18"/>
              </w:rPr>
              <w:t>/2024</w:t>
            </w:r>
            <w:r w:rsidR="0096007C">
              <w:rPr>
                <w:rFonts w:ascii="Arial" w:hAnsi="Arial" w:cs="Arial"/>
                <w:sz w:val="18"/>
                <w:szCs w:val="18"/>
              </w:rPr>
              <w:br/>
              <w:t>05/08/2024</w:t>
            </w:r>
          </w:p>
        </w:tc>
      </w:tr>
      <w:tr w:rsidR="00967B6F" w:rsidRPr="00630065" w14:paraId="59CCD2E0" w14:textId="77777777" w:rsidTr="00BF0576">
        <w:tc>
          <w:tcPr>
            <w:tcW w:w="4604" w:type="dxa"/>
            <w:shd w:val="clear" w:color="auto" w:fill="auto"/>
            <w:vAlign w:val="center"/>
          </w:tcPr>
          <w:p w14:paraId="6A9F16B5" w14:textId="77777777" w:rsidR="00967B6F" w:rsidRPr="006E5E91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Pruebas unitarias y funcionales de los requisitos implementados.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4370860" w14:textId="77777777" w:rsidR="00967B6F" w:rsidRPr="006E5E91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7E4936EB" w14:textId="5924C394" w:rsidR="00967B6F" w:rsidRPr="006E5E91" w:rsidRDefault="0011766A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007C">
              <w:rPr>
                <w:rFonts w:ascii="Arial" w:hAnsi="Arial" w:cs="Arial"/>
                <w:strike/>
                <w:sz w:val="18"/>
                <w:szCs w:val="18"/>
              </w:rPr>
              <w:t>26</w:t>
            </w:r>
            <w:r w:rsidR="00967B6F" w:rsidRPr="0096007C">
              <w:rPr>
                <w:rFonts w:ascii="Arial" w:hAnsi="Arial" w:cs="Arial"/>
                <w:strike/>
                <w:sz w:val="18"/>
                <w:szCs w:val="18"/>
              </w:rPr>
              <w:t>/0</w:t>
            </w:r>
            <w:r w:rsidRPr="0096007C">
              <w:rPr>
                <w:rFonts w:ascii="Arial" w:hAnsi="Arial" w:cs="Arial"/>
                <w:strike/>
                <w:sz w:val="18"/>
                <w:szCs w:val="18"/>
              </w:rPr>
              <w:t>7</w:t>
            </w:r>
            <w:r w:rsidR="00967B6F" w:rsidRPr="0096007C">
              <w:rPr>
                <w:rFonts w:ascii="Arial" w:hAnsi="Arial" w:cs="Arial"/>
                <w:strike/>
                <w:sz w:val="18"/>
                <w:szCs w:val="18"/>
              </w:rPr>
              <w:t>/2024</w:t>
            </w:r>
            <w:r w:rsidR="0096007C">
              <w:rPr>
                <w:rFonts w:ascii="Arial" w:hAnsi="Arial" w:cs="Arial"/>
                <w:sz w:val="18"/>
                <w:szCs w:val="18"/>
              </w:rPr>
              <w:br/>
              <w:t>08/2024</w:t>
            </w:r>
          </w:p>
        </w:tc>
      </w:tr>
      <w:tr w:rsidR="00967B6F" w:rsidRPr="00630065" w14:paraId="330AD7A1" w14:textId="77777777" w:rsidTr="00BF0576">
        <w:tc>
          <w:tcPr>
            <w:tcW w:w="4604" w:type="dxa"/>
            <w:shd w:val="clear" w:color="auto" w:fill="auto"/>
            <w:vAlign w:val="center"/>
          </w:tcPr>
          <w:p w14:paraId="21C2BECF" w14:textId="77777777" w:rsidR="00967B6F" w:rsidRPr="006E5E91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Validar requisitos implementados con el cliente.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71EC019" w14:textId="77777777" w:rsidR="00967B6F" w:rsidRPr="006E5E91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1BC6211" w14:textId="59E945ED" w:rsidR="00967B6F" w:rsidRPr="006E5E91" w:rsidRDefault="00E759E0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007C">
              <w:rPr>
                <w:rFonts w:ascii="Arial" w:hAnsi="Arial" w:cs="Arial"/>
                <w:strike/>
                <w:sz w:val="18"/>
                <w:szCs w:val="18"/>
              </w:rPr>
              <w:t>30</w:t>
            </w:r>
            <w:r w:rsidR="00967B6F" w:rsidRPr="0096007C">
              <w:rPr>
                <w:rFonts w:ascii="Arial" w:hAnsi="Arial" w:cs="Arial"/>
                <w:strike/>
                <w:sz w:val="18"/>
                <w:szCs w:val="18"/>
              </w:rPr>
              <w:t>/0</w:t>
            </w:r>
            <w:r w:rsidR="0011766A" w:rsidRPr="0096007C">
              <w:rPr>
                <w:rFonts w:ascii="Arial" w:hAnsi="Arial" w:cs="Arial"/>
                <w:strike/>
                <w:sz w:val="18"/>
                <w:szCs w:val="18"/>
              </w:rPr>
              <w:t>7</w:t>
            </w:r>
            <w:r w:rsidR="00967B6F" w:rsidRPr="0096007C">
              <w:rPr>
                <w:rFonts w:ascii="Arial" w:hAnsi="Arial" w:cs="Arial"/>
                <w:strike/>
                <w:sz w:val="18"/>
                <w:szCs w:val="18"/>
              </w:rPr>
              <w:t>/2024</w:t>
            </w:r>
            <w:r w:rsidR="0096007C">
              <w:rPr>
                <w:rFonts w:ascii="Arial" w:hAnsi="Arial" w:cs="Arial"/>
                <w:sz w:val="18"/>
                <w:szCs w:val="18"/>
              </w:rPr>
              <w:br/>
              <w:t>08/2024</w:t>
            </w:r>
          </w:p>
        </w:tc>
      </w:tr>
      <w:tr w:rsidR="00A21C1C" w:rsidRPr="00630065" w14:paraId="659C7682" w14:textId="77777777" w:rsidTr="00BF0576">
        <w:tc>
          <w:tcPr>
            <w:tcW w:w="4604" w:type="dxa"/>
            <w:shd w:val="clear" w:color="auto" w:fill="auto"/>
            <w:vAlign w:val="center"/>
          </w:tcPr>
          <w:p w14:paraId="41FF10D6" w14:textId="77777777" w:rsidR="00A21C1C" w:rsidRPr="00852712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Iteración 3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135A7F3" w14:textId="3DC961A3" w:rsidR="00A21C1C" w:rsidRPr="00852712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108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3278F6AF" w14:textId="77777777" w:rsidR="00A21C1C" w:rsidRPr="00852712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-</w:t>
            </w:r>
          </w:p>
        </w:tc>
      </w:tr>
      <w:tr w:rsidR="00A21C1C" w:rsidRPr="00630065" w14:paraId="1BA7C155" w14:textId="77777777" w:rsidTr="00BF0576">
        <w:tc>
          <w:tcPr>
            <w:tcW w:w="4604" w:type="dxa"/>
            <w:shd w:val="clear" w:color="auto" w:fill="auto"/>
            <w:vAlign w:val="center"/>
          </w:tcPr>
          <w:p w14:paraId="3E7B3863" w14:textId="71B37C8F" w:rsidR="00A21C1C" w:rsidRPr="006E5E91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Implementar los requisitos asociados a las entradas y salidas específicas del inventario.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82EFBAB" w14:textId="77777777" w:rsidR="00A21C1C" w:rsidRPr="006E5E91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5D799075" w14:textId="69D9B0CD" w:rsidR="00A21C1C" w:rsidRPr="00E759E0" w:rsidRDefault="00E759E0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007C">
              <w:rPr>
                <w:rFonts w:ascii="Arial" w:hAnsi="Arial" w:cs="Arial"/>
                <w:strike/>
                <w:sz w:val="18"/>
                <w:szCs w:val="18"/>
              </w:rPr>
              <w:t>17</w:t>
            </w:r>
            <w:r w:rsidR="00A21C1C" w:rsidRPr="0096007C">
              <w:rPr>
                <w:rFonts w:ascii="Arial" w:hAnsi="Arial" w:cs="Arial"/>
                <w:strike/>
                <w:sz w:val="18"/>
                <w:szCs w:val="18"/>
              </w:rPr>
              <w:t>/0</w:t>
            </w:r>
            <w:r w:rsidRPr="0096007C">
              <w:rPr>
                <w:rFonts w:ascii="Arial" w:hAnsi="Arial" w:cs="Arial"/>
                <w:strike/>
                <w:sz w:val="18"/>
                <w:szCs w:val="18"/>
              </w:rPr>
              <w:t>8</w:t>
            </w:r>
            <w:r w:rsidR="00A21C1C" w:rsidRPr="0096007C">
              <w:rPr>
                <w:rFonts w:ascii="Arial" w:hAnsi="Arial" w:cs="Arial"/>
                <w:strike/>
                <w:sz w:val="18"/>
                <w:szCs w:val="18"/>
              </w:rPr>
              <w:t>/2024</w:t>
            </w:r>
            <w:r w:rsidR="0096007C">
              <w:rPr>
                <w:rFonts w:ascii="Arial" w:hAnsi="Arial" w:cs="Arial"/>
                <w:sz w:val="18"/>
                <w:szCs w:val="18"/>
              </w:rPr>
              <w:br/>
              <w:t>09/2024</w:t>
            </w:r>
          </w:p>
        </w:tc>
      </w:tr>
      <w:tr w:rsidR="00A21C1C" w:rsidRPr="00630065" w14:paraId="11A69258" w14:textId="77777777" w:rsidTr="00BF0576">
        <w:tc>
          <w:tcPr>
            <w:tcW w:w="4604" w:type="dxa"/>
            <w:shd w:val="clear" w:color="auto" w:fill="auto"/>
            <w:vAlign w:val="center"/>
          </w:tcPr>
          <w:p w14:paraId="0DB091C7" w14:textId="77777777" w:rsidR="00A21C1C" w:rsidRPr="006E5E91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Pruebas unitarias y funcionales de los requisitos implementados.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9D5461A" w14:textId="77777777" w:rsidR="00A21C1C" w:rsidRPr="006E5E91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54B5A8DA" w14:textId="77777777" w:rsidR="00A21C1C" w:rsidRPr="0096007C" w:rsidRDefault="00E759E0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96007C">
              <w:rPr>
                <w:rFonts w:ascii="Arial" w:hAnsi="Arial" w:cs="Arial"/>
                <w:strike/>
                <w:sz w:val="18"/>
                <w:szCs w:val="18"/>
              </w:rPr>
              <w:t>24/08</w:t>
            </w:r>
            <w:r w:rsidR="00A21C1C" w:rsidRPr="0096007C">
              <w:rPr>
                <w:rFonts w:ascii="Arial" w:hAnsi="Arial" w:cs="Arial"/>
                <w:strike/>
                <w:sz w:val="18"/>
                <w:szCs w:val="18"/>
              </w:rPr>
              <w:t>/2024</w:t>
            </w:r>
          </w:p>
          <w:p w14:paraId="15EF1FE0" w14:textId="73BCED55" w:rsidR="0096007C" w:rsidRPr="00E759E0" w:rsidRDefault="0096007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09/2024</w:t>
            </w:r>
          </w:p>
        </w:tc>
      </w:tr>
      <w:tr w:rsidR="00A21C1C" w:rsidRPr="00630065" w14:paraId="0227B556" w14:textId="77777777" w:rsidTr="00BF0576">
        <w:tc>
          <w:tcPr>
            <w:tcW w:w="4604" w:type="dxa"/>
            <w:shd w:val="clear" w:color="auto" w:fill="auto"/>
            <w:vAlign w:val="center"/>
          </w:tcPr>
          <w:p w14:paraId="3E48F5C3" w14:textId="77777777" w:rsidR="00A21C1C" w:rsidRPr="006E5E91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Validar requisitos implementados con el cliente.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00911BC" w14:textId="77777777" w:rsidR="00A21C1C" w:rsidRPr="006E5E91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65738692" w14:textId="77777777" w:rsidR="00A21C1C" w:rsidRPr="0096007C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96007C">
              <w:rPr>
                <w:rFonts w:ascii="Arial" w:hAnsi="Arial" w:cs="Arial"/>
                <w:strike/>
                <w:sz w:val="18"/>
                <w:szCs w:val="18"/>
              </w:rPr>
              <w:t>28/0</w:t>
            </w:r>
            <w:r w:rsidR="00E759E0" w:rsidRPr="0096007C">
              <w:rPr>
                <w:rFonts w:ascii="Arial" w:hAnsi="Arial" w:cs="Arial"/>
                <w:strike/>
                <w:sz w:val="18"/>
                <w:szCs w:val="18"/>
              </w:rPr>
              <w:t>8</w:t>
            </w:r>
            <w:r w:rsidRPr="0096007C">
              <w:rPr>
                <w:rFonts w:ascii="Arial" w:hAnsi="Arial" w:cs="Arial"/>
                <w:strike/>
                <w:sz w:val="18"/>
                <w:szCs w:val="18"/>
              </w:rPr>
              <w:t>/2024</w:t>
            </w:r>
          </w:p>
          <w:p w14:paraId="46FA0F3F" w14:textId="15369508" w:rsidR="0096007C" w:rsidRPr="00E759E0" w:rsidRDefault="0096007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09/2024</w:t>
            </w:r>
          </w:p>
        </w:tc>
      </w:tr>
      <w:tr w:rsidR="00967B6F" w:rsidRPr="00630065" w14:paraId="01704886" w14:textId="77777777" w:rsidTr="00BF0576">
        <w:tc>
          <w:tcPr>
            <w:tcW w:w="4604" w:type="dxa"/>
            <w:shd w:val="clear" w:color="auto" w:fill="auto"/>
            <w:vAlign w:val="center"/>
          </w:tcPr>
          <w:p w14:paraId="486468BA" w14:textId="77777777" w:rsidR="00967B6F" w:rsidRPr="006E5E91" w:rsidRDefault="00F97EDB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Pruebas del sistema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F128229" w14:textId="354F3B94" w:rsidR="00967B6F" w:rsidRPr="00BF0576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0576">
              <w:rPr>
                <w:rFonts w:ascii="Arial" w:hAnsi="Arial" w:cs="Arial"/>
                <w:b/>
                <w:sz w:val="18"/>
                <w:szCs w:val="18"/>
              </w:rPr>
              <w:t>40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14184087" w14:textId="520A3AE5" w:rsidR="00967B6F" w:rsidRPr="006E5E91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967B6F" w:rsidRPr="0037019D" w14:paraId="787D8588" w14:textId="77777777" w:rsidTr="00BF0576">
        <w:tc>
          <w:tcPr>
            <w:tcW w:w="4604" w:type="dxa"/>
            <w:shd w:val="clear" w:color="auto" w:fill="auto"/>
            <w:vAlign w:val="center"/>
          </w:tcPr>
          <w:p w14:paraId="4B9AE91D" w14:textId="77777777" w:rsidR="00967B6F" w:rsidRPr="00F97EDB" w:rsidRDefault="00F97EDB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Ejecutar las pruebas funcionales al sistema.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0EDCC5D" w14:textId="29F3C3EB" w:rsidR="00967B6F" w:rsidRPr="0037019D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="00F97E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617B91A8" w14:textId="77777777" w:rsidR="00967B6F" w:rsidRPr="00BF0576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BF0576">
              <w:rPr>
                <w:rFonts w:ascii="Arial" w:hAnsi="Arial" w:cs="Arial"/>
                <w:strike/>
                <w:sz w:val="18"/>
                <w:szCs w:val="18"/>
              </w:rPr>
              <w:t>29/08/2024</w:t>
            </w:r>
          </w:p>
          <w:p w14:paraId="0DC5CE06" w14:textId="11BD6A35" w:rsidR="00BF0576" w:rsidRPr="0037019D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09/2024</w:t>
            </w:r>
          </w:p>
        </w:tc>
      </w:tr>
      <w:tr w:rsidR="00BF0576" w:rsidRPr="0037019D" w14:paraId="08313E59" w14:textId="77777777" w:rsidTr="00BF0576">
        <w:tc>
          <w:tcPr>
            <w:tcW w:w="4604" w:type="dxa"/>
            <w:shd w:val="clear" w:color="auto" w:fill="auto"/>
            <w:vAlign w:val="center"/>
          </w:tcPr>
          <w:p w14:paraId="2D984EF8" w14:textId="385944E9" w:rsidR="00BF0576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Corregir incidencias detectadas y puesta a punto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71A4421" w14:textId="0341730C" w:rsidR="00BF0576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55B47D21" w14:textId="14468EA6" w:rsidR="00BF0576" w:rsidRPr="0037019D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0576">
              <w:rPr>
                <w:rFonts w:ascii="Arial" w:hAnsi="Arial" w:cs="Arial"/>
                <w:strike/>
                <w:sz w:val="18"/>
                <w:szCs w:val="18"/>
              </w:rPr>
              <w:t>05/09/2024</w:t>
            </w:r>
            <w:r>
              <w:rPr>
                <w:rFonts w:ascii="Arial" w:hAnsi="Arial" w:cs="Arial"/>
                <w:sz w:val="18"/>
                <w:szCs w:val="18"/>
              </w:rPr>
              <w:br/>
              <w:t>10/2024</w:t>
            </w:r>
          </w:p>
        </w:tc>
      </w:tr>
      <w:tr w:rsidR="00967B6F" w:rsidRPr="004F5520" w14:paraId="6BABA162" w14:textId="77777777" w:rsidTr="00BF0576">
        <w:tc>
          <w:tcPr>
            <w:tcW w:w="4604" w:type="dxa"/>
            <w:shd w:val="clear" w:color="auto" w:fill="auto"/>
            <w:vAlign w:val="center"/>
          </w:tcPr>
          <w:p w14:paraId="0278ABF2" w14:textId="341FECD5" w:rsidR="00967B6F" w:rsidRPr="004F5520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Despliegue total y puesta a punto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6A690800" w14:textId="0DC5C8B4" w:rsidR="00967B6F" w:rsidRPr="004F5520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5A64E4D5" w14:textId="676EAD60" w:rsidR="00967B6F" w:rsidRPr="004F5520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BF0576" w:rsidRPr="004F5520" w14:paraId="55D40AAD" w14:textId="77777777" w:rsidTr="00BF0576">
        <w:tc>
          <w:tcPr>
            <w:tcW w:w="4604" w:type="dxa"/>
            <w:shd w:val="clear" w:color="auto" w:fill="auto"/>
            <w:vAlign w:val="center"/>
          </w:tcPr>
          <w:p w14:paraId="325B1CEC" w14:textId="65286903" w:rsidR="00BF0576" w:rsidRPr="004F5520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Despliegue con actualización de la BD real.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5805C0D6" w14:textId="35BE2AC3" w:rsidR="00BF0576" w:rsidRPr="004F5520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50E3FFAA" w14:textId="24E637FF" w:rsidR="00BF0576" w:rsidRPr="004F5520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0576">
              <w:rPr>
                <w:rFonts w:ascii="Arial" w:hAnsi="Arial" w:cs="Arial"/>
                <w:strike/>
                <w:sz w:val="18"/>
                <w:szCs w:val="18"/>
              </w:rPr>
              <w:t>12/09/2024</w:t>
            </w:r>
            <w:r>
              <w:rPr>
                <w:rFonts w:ascii="Arial" w:hAnsi="Arial" w:cs="Arial"/>
                <w:sz w:val="18"/>
                <w:szCs w:val="18"/>
              </w:rPr>
              <w:br/>
              <w:t>10/2024</w:t>
            </w:r>
          </w:p>
        </w:tc>
      </w:tr>
      <w:tr w:rsidR="00BF0576" w:rsidRPr="00630065" w14:paraId="6299A77F" w14:textId="77777777" w:rsidTr="00BF0576">
        <w:tc>
          <w:tcPr>
            <w:tcW w:w="4604" w:type="dxa"/>
            <w:shd w:val="clear" w:color="auto" w:fill="auto"/>
            <w:vAlign w:val="center"/>
          </w:tcPr>
          <w:p w14:paraId="42AA7A98" w14:textId="3C4DCB53" w:rsidR="00BF0576" w:rsidRPr="004F5520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Cierre del Proyecto con el cliente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3CC04EA2" w14:textId="2F2A322C" w:rsidR="00BF0576" w:rsidRPr="004F5520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49F75EF" w14:textId="77777777" w:rsidR="00BF0576" w:rsidRPr="00BF0576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BF0576">
              <w:rPr>
                <w:rFonts w:ascii="Arial" w:hAnsi="Arial" w:cs="Arial"/>
                <w:strike/>
                <w:sz w:val="18"/>
                <w:szCs w:val="18"/>
              </w:rPr>
              <w:t>17/09/2024</w:t>
            </w:r>
          </w:p>
          <w:p w14:paraId="7BF78AED" w14:textId="3104B489" w:rsidR="00BF0576" w:rsidRPr="004F5520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10/2024</w:t>
            </w:r>
          </w:p>
        </w:tc>
      </w:tr>
    </w:tbl>
    <w:p w14:paraId="1D9C103E" w14:textId="77777777" w:rsidR="00657EE5" w:rsidRDefault="00657EE5" w:rsidP="00B906F7">
      <w:pPr>
        <w:pStyle w:val="Prrafodelista2"/>
        <w:numPr>
          <w:ilvl w:val="0"/>
          <w:numId w:val="0"/>
        </w:numPr>
        <w:spacing w:before="120" w:after="120" w:line="240" w:lineRule="auto"/>
        <w:jc w:val="left"/>
      </w:pPr>
    </w:p>
    <w:sectPr w:rsidR="00657EE5" w:rsidSect="00CB6D3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ónica Ma. Albo Castro" w:date="2024-08-07T14:32:00Z" w:initials="MMAC">
    <w:p w14:paraId="1E167C2A" w14:textId="0311F100" w:rsidR="0096411A" w:rsidRDefault="0096411A">
      <w:pPr>
        <w:pStyle w:val="Textocomentario"/>
      </w:pPr>
      <w:r>
        <w:rPr>
          <w:rStyle w:val="Refdecomentario"/>
        </w:rPr>
        <w:annotationRef/>
      </w:r>
      <w:r>
        <w:t>Se atras</w:t>
      </w:r>
      <w:r w:rsidR="0096007C">
        <w:t>ó un mes completo, c</w:t>
      </w:r>
      <w:r>
        <w:t>oncluyó</w:t>
      </w:r>
      <w:r w:rsidR="00BF0576">
        <w:t xml:space="preserve"> …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167C2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E5B76" w14:textId="77777777" w:rsidR="00A357BF" w:rsidRDefault="00A357BF" w:rsidP="0027063E">
      <w:pPr>
        <w:spacing w:after="0" w:line="240" w:lineRule="auto"/>
      </w:pPr>
      <w:r>
        <w:separator/>
      </w:r>
    </w:p>
  </w:endnote>
  <w:endnote w:type="continuationSeparator" w:id="0">
    <w:p w14:paraId="1ABA2381" w14:textId="77777777" w:rsidR="00A357BF" w:rsidRDefault="00A357BF" w:rsidP="0027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;Arial">
    <w:panose1 w:val="00000000000000000000"/>
    <w:charset w:val="00"/>
    <w:family w:val="roman"/>
    <w:notTrueType/>
    <w:pitch w:val="default"/>
  </w:font>
  <w:font w:name="Lohit Devanagari">
    <w:altName w:val="Calibri"/>
    <w:charset w:val="00"/>
    <w:family w:val="auto"/>
    <w:pitch w:val="variable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FC99B" w14:textId="77777777" w:rsidR="00A357BF" w:rsidRDefault="00A357BF" w:rsidP="0027063E">
      <w:pPr>
        <w:spacing w:after="0" w:line="240" w:lineRule="auto"/>
      </w:pPr>
      <w:r>
        <w:separator/>
      </w:r>
    </w:p>
  </w:footnote>
  <w:footnote w:type="continuationSeparator" w:id="0">
    <w:p w14:paraId="622CB45A" w14:textId="77777777" w:rsidR="00A357BF" w:rsidRDefault="00A357BF" w:rsidP="0027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9"/>
      <w:gridCol w:w="4331"/>
    </w:tblGrid>
    <w:tr w:rsidR="00657103" w14:paraId="312086BA" w14:textId="77777777" w:rsidTr="00657103">
      <w:tc>
        <w:tcPr>
          <w:tcW w:w="4531" w:type="dxa"/>
          <w:vAlign w:val="center"/>
        </w:tcPr>
        <w:p w14:paraId="0BC641BE" w14:textId="77777777" w:rsidR="00657103" w:rsidRDefault="00657103" w:rsidP="00F176A5">
          <w:pPr>
            <w:pStyle w:val="Encabezado"/>
            <w:rPr>
              <w:rFonts w:ascii="Mongolian Baiti" w:hAnsi="Mongolian Baiti" w:cs="Mongolian Baiti"/>
              <w:b/>
              <w:sz w:val="28"/>
            </w:rPr>
          </w:pPr>
          <w:r>
            <w:rPr>
              <w:rFonts w:ascii="Mongolian Baiti" w:hAnsi="Mongolian Baiti" w:cs="Mongolian Baiti"/>
              <w:b/>
              <w:sz w:val="28"/>
            </w:rPr>
            <w:t>CRONOGRAMA DEL PROYECTO</w:t>
          </w:r>
        </w:p>
      </w:tc>
      <w:tc>
        <w:tcPr>
          <w:tcW w:w="4531" w:type="dxa"/>
        </w:tcPr>
        <w:p w14:paraId="4FD4C899" w14:textId="77777777" w:rsidR="00657103" w:rsidRDefault="00657103" w:rsidP="00F176A5">
          <w:pPr>
            <w:pStyle w:val="Encabezado"/>
            <w:jc w:val="right"/>
            <w:rPr>
              <w:rFonts w:ascii="Mongolian Baiti" w:hAnsi="Mongolian Baiti" w:cs="Mongolian Baiti"/>
              <w:b/>
              <w:sz w:val="28"/>
            </w:rPr>
          </w:pPr>
          <w:r>
            <w:rPr>
              <w:b/>
              <w:bCs/>
              <w:noProof/>
              <w:lang w:eastAsia="es-ES"/>
            </w:rPr>
            <w:drawing>
              <wp:inline distT="0" distB="0" distL="0" distR="0" wp14:anchorId="1606B85A" wp14:editId="1ADB2279">
                <wp:extent cx="662933" cy="510399"/>
                <wp:effectExtent l="0" t="0" r="4445" b="444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197" cy="520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103" w14:paraId="0A9537C6" w14:textId="77777777" w:rsidTr="00657103">
      <w:tc>
        <w:tcPr>
          <w:tcW w:w="4531" w:type="dxa"/>
          <w:vAlign w:val="center"/>
        </w:tcPr>
        <w:p w14:paraId="47DD4BB0" w14:textId="77777777" w:rsidR="00657103" w:rsidRDefault="00657103" w:rsidP="00F176A5">
          <w:pPr>
            <w:pStyle w:val="Encabezado"/>
            <w:rPr>
              <w:rFonts w:ascii="Mongolian Baiti" w:hAnsi="Mongolian Baiti" w:cs="Mongolian Baiti"/>
              <w:b/>
              <w:sz w:val="28"/>
            </w:rPr>
          </w:pPr>
          <w:r>
            <w:rPr>
              <w:rFonts w:ascii="Mongolian Baiti" w:hAnsi="Mongolian Baiti" w:cs="Mongolian Baiti"/>
              <w:b/>
              <w:sz w:val="28"/>
            </w:rPr>
            <w:t>SIGEM MUHIA</w:t>
          </w:r>
        </w:p>
      </w:tc>
      <w:tc>
        <w:tcPr>
          <w:tcW w:w="4531" w:type="dxa"/>
        </w:tcPr>
        <w:p w14:paraId="0FAD68AC" w14:textId="4D09ECDA" w:rsidR="00657103" w:rsidRDefault="00657103" w:rsidP="00F176A5">
          <w:pPr>
            <w:pStyle w:val="Encabezado"/>
            <w:jc w:val="right"/>
            <w:rPr>
              <w:rFonts w:ascii="Mongolian Baiti" w:hAnsi="Mongolian Baiti" w:cs="Mongolian Baiti"/>
              <w:b/>
              <w:sz w:val="28"/>
            </w:rPr>
          </w:pPr>
          <w:r>
            <w:rPr>
              <w:color w:val="7F7F7F" w:themeColor="background1" w:themeShade="7F"/>
              <w:spacing w:val="60"/>
              <w:lang w:val="es-ES"/>
            </w:rPr>
            <w:t>Página</w:t>
          </w:r>
          <w:r>
            <w:rPr>
              <w:lang w:val="es-ES"/>
            </w:rPr>
            <w:t xml:space="preserve"> |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F0576">
            <w:rPr>
              <w:noProof/>
            </w:rPr>
            <w:t>1</w:t>
          </w:r>
          <w:r>
            <w:rPr>
              <w:b/>
              <w:bCs/>
            </w:rPr>
            <w:fldChar w:fldCharType="end"/>
          </w:r>
        </w:p>
      </w:tc>
    </w:tr>
  </w:tbl>
  <w:p w14:paraId="19895DA1" w14:textId="77777777" w:rsidR="00657103" w:rsidRDefault="006571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3E68"/>
    <w:multiLevelType w:val="hybridMultilevel"/>
    <w:tmpl w:val="9AEE09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A0B34"/>
    <w:multiLevelType w:val="hybridMultilevel"/>
    <w:tmpl w:val="8402E2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70B10"/>
    <w:multiLevelType w:val="hybridMultilevel"/>
    <w:tmpl w:val="D6C02D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A1898"/>
    <w:multiLevelType w:val="hybridMultilevel"/>
    <w:tmpl w:val="1C2869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64044"/>
    <w:multiLevelType w:val="hybridMultilevel"/>
    <w:tmpl w:val="0E2E7E5E"/>
    <w:lvl w:ilvl="0" w:tplc="87427528">
      <w:start w:val="1"/>
      <w:numFmt w:val="bullet"/>
      <w:pStyle w:val="Prrafodelista2"/>
      <w:lvlText w:val=""/>
      <w:lvlJc w:val="left"/>
      <w:pPr>
        <w:ind w:left="2793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7113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833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8553" w:hanging="360"/>
      </w:pPr>
      <w:rPr>
        <w:rFonts w:ascii="Wingdings" w:hAnsi="Wingdings" w:hint="default"/>
      </w:rPr>
    </w:lvl>
  </w:abstractNum>
  <w:abstractNum w:abstractNumId="5" w15:restartNumberingAfterBreak="0">
    <w:nsid w:val="5BD25FFB"/>
    <w:multiLevelType w:val="multilevel"/>
    <w:tmpl w:val="5A76E51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2280" w:hanging="720"/>
      </w:pPr>
      <w:rPr>
        <w:b w:val="0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80712AD"/>
    <w:multiLevelType w:val="hybridMultilevel"/>
    <w:tmpl w:val="1CF2AF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A0F69"/>
    <w:multiLevelType w:val="hybridMultilevel"/>
    <w:tmpl w:val="2F843EDC"/>
    <w:lvl w:ilvl="0" w:tplc="1812DD6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7DDE7079"/>
    <w:multiLevelType w:val="hybridMultilevel"/>
    <w:tmpl w:val="5596E7CC"/>
    <w:lvl w:ilvl="0" w:tplc="AA18C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ónica Ma. Albo Castro">
    <w15:presenceInfo w15:providerId="None" w15:userId="Mónica Ma. Albo Cast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859"/>
    <w:rsid w:val="0004479A"/>
    <w:rsid w:val="00070DFE"/>
    <w:rsid w:val="00096E2E"/>
    <w:rsid w:val="000975BE"/>
    <w:rsid w:val="000A71D5"/>
    <w:rsid w:val="000E41AA"/>
    <w:rsid w:val="000F73CF"/>
    <w:rsid w:val="0011766A"/>
    <w:rsid w:val="00126F84"/>
    <w:rsid w:val="00163298"/>
    <w:rsid w:val="00177534"/>
    <w:rsid w:val="001B2BAE"/>
    <w:rsid w:val="001C5C88"/>
    <w:rsid w:val="001C7E6D"/>
    <w:rsid w:val="001D03A8"/>
    <w:rsid w:val="001D72D4"/>
    <w:rsid w:val="001E3295"/>
    <w:rsid w:val="001E6895"/>
    <w:rsid w:val="001E6F20"/>
    <w:rsid w:val="002070B8"/>
    <w:rsid w:val="00215721"/>
    <w:rsid w:val="00224DF4"/>
    <w:rsid w:val="00241518"/>
    <w:rsid w:val="002439EC"/>
    <w:rsid w:val="0027063E"/>
    <w:rsid w:val="00276515"/>
    <w:rsid w:val="002B2DD4"/>
    <w:rsid w:val="00311978"/>
    <w:rsid w:val="00314FE4"/>
    <w:rsid w:val="00320D0F"/>
    <w:rsid w:val="00330CBA"/>
    <w:rsid w:val="0037019D"/>
    <w:rsid w:val="003758BC"/>
    <w:rsid w:val="0038752B"/>
    <w:rsid w:val="003D2426"/>
    <w:rsid w:val="004001E7"/>
    <w:rsid w:val="004157DE"/>
    <w:rsid w:val="00421A8D"/>
    <w:rsid w:val="0045008F"/>
    <w:rsid w:val="00472443"/>
    <w:rsid w:val="00490221"/>
    <w:rsid w:val="004D74C9"/>
    <w:rsid w:val="004E40F5"/>
    <w:rsid w:val="004F5520"/>
    <w:rsid w:val="00537740"/>
    <w:rsid w:val="00546E46"/>
    <w:rsid w:val="00557B62"/>
    <w:rsid w:val="005643DB"/>
    <w:rsid w:val="005753C6"/>
    <w:rsid w:val="005957AA"/>
    <w:rsid w:val="00627569"/>
    <w:rsid w:val="00630065"/>
    <w:rsid w:val="006450E0"/>
    <w:rsid w:val="00653518"/>
    <w:rsid w:val="00657103"/>
    <w:rsid w:val="00657EE5"/>
    <w:rsid w:val="006C41CF"/>
    <w:rsid w:val="006C48DC"/>
    <w:rsid w:val="006D4166"/>
    <w:rsid w:val="006E2D0F"/>
    <w:rsid w:val="006E5E91"/>
    <w:rsid w:val="0074202B"/>
    <w:rsid w:val="00761A4F"/>
    <w:rsid w:val="007671F4"/>
    <w:rsid w:val="007B7B08"/>
    <w:rsid w:val="0081570A"/>
    <w:rsid w:val="008375CD"/>
    <w:rsid w:val="00843FCE"/>
    <w:rsid w:val="00852712"/>
    <w:rsid w:val="008578A8"/>
    <w:rsid w:val="00857E50"/>
    <w:rsid w:val="00862F00"/>
    <w:rsid w:val="00874B5E"/>
    <w:rsid w:val="00891BAE"/>
    <w:rsid w:val="008A0DA8"/>
    <w:rsid w:val="008A7E83"/>
    <w:rsid w:val="008E3A41"/>
    <w:rsid w:val="008E4884"/>
    <w:rsid w:val="00945053"/>
    <w:rsid w:val="0096007C"/>
    <w:rsid w:val="0096411A"/>
    <w:rsid w:val="00967B6F"/>
    <w:rsid w:val="00980580"/>
    <w:rsid w:val="009E0A25"/>
    <w:rsid w:val="009F23C1"/>
    <w:rsid w:val="00A21C1C"/>
    <w:rsid w:val="00A357BF"/>
    <w:rsid w:val="00A74CC1"/>
    <w:rsid w:val="00A97593"/>
    <w:rsid w:val="00AB4792"/>
    <w:rsid w:val="00AD24AE"/>
    <w:rsid w:val="00AD2FD1"/>
    <w:rsid w:val="00AF51BC"/>
    <w:rsid w:val="00B63E0F"/>
    <w:rsid w:val="00B906F7"/>
    <w:rsid w:val="00BB2859"/>
    <w:rsid w:val="00BB4462"/>
    <w:rsid w:val="00BF0576"/>
    <w:rsid w:val="00C114E6"/>
    <w:rsid w:val="00C124EE"/>
    <w:rsid w:val="00C1789B"/>
    <w:rsid w:val="00C37123"/>
    <w:rsid w:val="00C73887"/>
    <w:rsid w:val="00CB6D3F"/>
    <w:rsid w:val="00CC1A1B"/>
    <w:rsid w:val="00CE73F0"/>
    <w:rsid w:val="00D34940"/>
    <w:rsid w:val="00DA0869"/>
    <w:rsid w:val="00DB6EA9"/>
    <w:rsid w:val="00DD3398"/>
    <w:rsid w:val="00DD43E6"/>
    <w:rsid w:val="00DE064F"/>
    <w:rsid w:val="00E01A37"/>
    <w:rsid w:val="00E3235D"/>
    <w:rsid w:val="00E332E1"/>
    <w:rsid w:val="00E74B0E"/>
    <w:rsid w:val="00E759E0"/>
    <w:rsid w:val="00E92852"/>
    <w:rsid w:val="00EA1E41"/>
    <w:rsid w:val="00EA5A6C"/>
    <w:rsid w:val="00EC6B23"/>
    <w:rsid w:val="00EC7A5F"/>
    <w:rsid w:val="00EE1DC9"/>
    <w:rsid w:val="00EF22C2"/>
    <w:rsid w:val="00F176A5"/>
    <w:rsid w:val="00F97EDB"/>
    <w:rsid w:val="00FB4008"/>
    <w:rsid w:val="00FC4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A30B"/>
  <w15:docId w15:val="{6925EACF-561E-4EF4-8352-2C8A96A7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5B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975BE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0975BE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0975BE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MS Mincho" w:hAnsi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75BE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975BE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975BE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975BE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975BE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975BE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975B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rsid w:val="000975BE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rsid w:val="000975BE"/>
    <w:rPr>
      <w:rFonts w:ascii="Arial" w:eastAsia="MS Mincho" w:hAnsi="Arial" w:cs="Times New Roman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0975B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link w:val="Ttulo5"/>
    <w:uiPriority w:val="9"/>
    <w:rsid w:val="000975B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0975BE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link w:val="Ttulo7"/>
    <w:uiPriority w:val="9"/>
    <w:semiHidden/>
    <w:rsid w:val="000975BE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0975B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0975BE"/>
    <w:rPr>
      <w:rFonts w:ascii="Cambria" w:eastAsia="Times New Roman" w:hAnsi="Cambria" w:cs="Times New Roman"/>
    </w:rPr>
  </w:style>
  <w:style w:type="paragraph" w:customStyle="1" w:styleId="Prrafodelista2">
    <w:name w:val="Párrafo de lista2"/>
    <w:basedOn w:val="Normal"/>
    <w:uiPriority w:val="34"/>
    <w:qFormat/>
    <w:rsid w:val="000975BE"/>
    <w:pPr>
      <w:numPr>
        <w:numId w:val="1"/>
      </w:numPr>
      <w:contextualSpacing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97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qFormat/>
    <w:rsid w:val="000975BE"/>
    <w:rPr>
      <w:rFonts w:ascii="Calibri" w:eastAsia="Calibri" w:hAnsi="Calibri" w:cs="Times New Roman"/>
    </w:rPr>
  </w:style>
  <w:style w:type="character" w:styleId="Nmerodepgina">
    <w:name w:val="page number"/>
    <w:basedOn w:val="Fuentedeprrafopredeter"/>
    <w:rsid w:val="000975BE"/>
  </w:style>
  <w:style w:type="paragraph" w:styleId="Textoindependiente3">
    <w:name w:val="Body Text 3"/>
    <w:basedOn w:val="Normal"/>
    <w:link w:val="Textoindependiente3Car"/>
    <w:rsid w:val="000975BE"/>
    <w:pPr>
      <w:spacing w:after="120" w:line="240" w:lineRule="auto"/>
    </w:pPr>
    <w:rPr>
      <w:rFonts w:ascii="Times New Roman" w:eastAsia="Times New Roman" w:hAnsi="Times New Roman"/>
      <w:sz w:val="16"/>
      <w:szCs w:val="16"/>
      <w:lang w:val="es-ES_tradnl"/>
    </w:rPr>
  </w:style>
  <w:style w:type="character" w:customStyle="1" w:styleId="Textoindependiente3Car">
    <w:name w:val="Texto independiente 3 Car"/>
    <w:link w:val="Textoindependiente3"/>
    <w:rsid w:val="000975BE"/>
    <w:rPr>
      <w:rFonts w:ascii="Times New Roman" w:eastAsia="Times New Roman" w:hAnsi="Times New Roman" w:cs="Times New Roman"/>
      <w:sz w:val="16"/>
      <w:szCs w:val="16"/>
      <w:lang w:val="es-ES_tradnl"/>
    </w:rPr>
  </w:style>
  <w:style w:type="paragraph" w:styleId="Textodebloque">
    <w:name w:val="Block Text"/>
    <w:basedOn w:val="Normal"/>
    <w:rsid w:val="000975BE"/>
    <w:pPr>
      <w:tabs>
        <w:tab w:val="left" w:pos="8222"/>
      </w:tabs>
      <w:spacing w:after="0" w:line="240" w:lineRule="auto"/>
      <w:ind w:left="90" w:right="-568"/>
    </w:pPr>
    <w:rPr>
      <w:rFonts w:ascii="Times New Roman" w:eastAsia="Times New Roman" w:hAnsi="Times New Roman"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975BE"/>
    <w:rPr>
      <w:rFonts w:ascii="Tahoma" w:eastAsia="Calibri" w:hAnsi="Tahoma" w:cs="Tahoma"/>
      <w:sz w:val="16"/>
      <w:szCs w:val="16"/>
    </w:rPr>
  </w:style>
  <w:style w:type="paragraph" w:customStyle="1" w:styleId="Standard">
    <w:name w:val="Standard"/>
    <w:qFormat/>
    <w:rsid w:val="0027063E"/>
    <w:pPr>
      <w:widowControl w:val="0"/>
      <w:suppressAutoHyphens/>
      <w:spacing w:after="160" w:line="256" w:lineRule="auto"/>
    </w:pPr>
    <w:rPr>
      <w:rFonts w:ascii="Arial" w:eastAsia="DejaVu Sans;Arial" w:hAnsi="Arial" w:cs="Arial"/>
      <w:kern w:val="2"/>
      <w:szCs w:val="24"/>
      <w:lang w:eastAsia="zh-CN"/>
    </w:rPr>
  </w:style>
  <w:style w:type="paragraph" w:customStyle="1" w:styleId="Tabla">
    <w:name w:val="Tabla"/>
    <w:basedOn w:val="Normal"/>
    <w:qFormat/>
    <w:rsid w:val="0027063E"/>
    <w:pPr>
      <w:widowControl w:val="0"/>
      <w:suppressLineNumbers/>
      <w:suppressAutoHyphens/>
      <w:spacing w:before="115" w:after="115" w:line="256" w:lineRule="auto"/>
    </w:pPr>
    <w:rPr>
      <w:rFonts w:ascii="Arial" w:eastAsia="Arial" w:hAnsi="Arial" w:cs="Arial"/>
      <w:iCs/>
      <w:kern w:val="2"/>
      <w:sz w:val="20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270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27063E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F176A5"/>
    <w:pPr>
      <w:widowControl w:val="0"/>
      <w:suppressAutoHyphens/>
      <w:autoSpaceDN w:val="0"/>
      <w:textAlignment w:val="baseline"/>
    </w:pPr>
    <w:rPr>
      <w:rFonts w:cs="Lohit Devanagari"/>
      <w:kern w:val="3"/>
      <w:sz w:val="22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641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41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411A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41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411A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itrans\MCDAI\Para%20Calidad\Expediente%20Tipo\00Expediente%20Tipo\3.2-Fase-Estudio-Preliminar(EP)\Cronograma-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Cronograma-Proyecto</Template>
  <TotalTime>984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</dc:creator>
  <cp:keywords/>
  <cp:lastModifiedBy>Mónica Ma. Albo Castro</cp:lastModifiedBy>
  <cp:revision>35</cp:revision>
  <dcterms:created xsi:type="dcterms:W3CDTF">2023-11-14T19:05:00Z</dcterms:created>
  <dcterms:modified xsi:type="dcterms:W3CDTF">2024-08-07T18:48:00Z</dcterms:modified>
</cp:coreProperties>
</file>