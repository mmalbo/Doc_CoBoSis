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4"/>
        <w:gridCol w:w="1430"/>
        <w:gridCol w:w="1748"/>
      </w:tblGrid>
      <w:tr w:rsidR="00657103" w:rsidRPr="00852712" w14:paraId="19300E45" w14:textId="77777777" w:rsidTr="00BF0576">
        <w:tc>
          <w:tcPr>
            <w:tcW w:w="4604" w:type="dxa"/>
            <w:shd w:val="clear" w:color="auto" w:fill="D9D9D9"/>
            <w:vAlign w:val="center"/>
          </w:tcPr>
          <w:p w14:paraId="77BD48DA" w14:textId="31E3A292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8"/>
                <w:szCs w:val="24"/>
              </w:rPr>
            </w:pPr>
            <w:r w:rsidRPr="00852712">
              <w:rPr>
                <w:rFonts w:ascii="Arial" w:hAnsi="Arial" w:cs="Arial"/>
                <w:b/>
                <w:sz w:val="28"/>
                <w:szCs w:val="24"/>
              </w:rPr>
              <w:t>Actividad</w:t>
            </w:r>
          </w:p>
        </w:tc>
        <w:tc>
          <w:tcPr>
            <w:tcW w:w="1430" w:type="dxa"/>
            <w:shd w:val="clear" w:color="auto" w:fill="D9D9D9"/>
            <w:vAlign w:val="center"/>
          </w:tcPr>
          <w:p w14:paraId="33A0D319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852712">
              <w:rPr>
                <w:rFonts w:ascii="Arial" w:hAnsi="Arial" w:cs="Arial"/>
                <w:b/>
                <w:sz w:val="28"/>
                <w:szCs w:val="24"/>
              </w:rPr>
              <w:t>Duración</w:t>
            </w:r>
          </w:p>
        </w:tc>
        <w:tc>
          <w:tcPr>
            <w:tcW w:w="1748" w:type="dxa"/>
            <w:shd w:val="clear" w:color="auto" w:fill="D9D9D9"/>
            <w:vAlign w:val="center"/>
          </w:tcPr>
          <w:p w14:paraId="3BCF4252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852712">
              <w:rPr>
                <w:rFonts w:ascii="Arial" w:hAnsi="Arial" w:cs="Arial"/>
                <w:b/>
                <w:sz w:val="28"/>
                <w:szCs w:val="24"/>
              </w:rPr>
              <w:t>Fecha Fin</w:t>
            </w:r>
          </w:p>
        </w:tc>
      </w:tr>
      <w:tr w:rsidR="00657103" w:rsidRPr="00852712" w14:paraId="5A5BCF7E" w14:textId="77777777" w:rsidTr="00BF0576">
        <w:tc>
          <w:tcPr>
            <w:tcW w:w="4604" w:type="dxa"/>
            <w:shd w:val="clear" w:color="auto" w:fill="auto"/>
            <w:vAlign w:val="center"/>
          </w:tcPr>
          <w:p w14:paraId="63A035AC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Cs w:val="18"/>
              </w:rPr>
            </w:pPr>
            <w:r w:rsidRPr="00852712">
              <w:rPr>
                <w:rFonts w:ascii="Arial" w:hAnsi="Arial" w:cs="Arial"/>
                <w:b/>
                <w:szCs w:val="18"/>
              </w:rPr>
              <w:t>Fase Inicio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437E1B3" w14:textId="38D700D2" w:rsidR="00657103" w:rsidRPr="00852712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18</w:t>
            </w:r>
            <w:r w:rsidR="00657103" w:rsidRPr="00852712">
              <w:rPr>
                <w:rFonts w:ascii="Arial" w:hAnsi="Arial" w:cs="Arial"/>
                <w:b/>
                <w:szCs w:val="18"/>
              </w:rPr>
              <w:t xml:space="preserve"> </w:t>
            </w:r>
            <w:r w:rsidR="005643DB">
              <w:rPr>
                <w:rFonts w:ascii="Arial" w:hAnsi="Arial" w:cs="Arial"/>
                <w:b/>
                <w:szCs w:val="18"/>
              </w:rPr>
              <w:t>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3EDA5E2E" w14:textId="77777777" w:rsidR="0065710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-</w:t>
            </w:r>
          </w:p>
        </w:tc>
      </w:tr>
      <w:tr w:rsidR="00657103" w:rsidRPr="00630065" w14:paraId="27E23A20" w14:textId="77777777" w:rsidTr="00BF0576">
        <w:tc>
          <w:tcPr>
            <w:tcW w:w="4604" w:type="dxa"/>
            <w:shd w:val="clear" w:color="auto" w:fill="auto"/>
            <w:vAlign w:val="center"/>
          </w:tcPr>
          <w:p w14:paraId="0F340B3D" w14:textId="04E0999A" w:rsidR="00657103" w:rsidRPr="00F176A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176A5">
              <w:rPr>
                <w:rFonts w:ascii="Arial" w:hAnsi="Arial" w:cs="Arial"/>
                <w:sz w:val="18"/>
                <w:szCs w:val="18"/>
              </w:rPr>
              <w:t>Reunión de Inicio de Proyecto.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5A9FDD4E" w14:textId="77777777" w:rsidR="00657103" w:rsidRPr="00630065" w:rsidRDefault="005643DB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1F9D160" w14:textId="03A6F66D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630065" w14:paraId="14B93BEA" w14:textId="77777777" w:rsidTr="00BF0576">
        <w:tc>
          <w:tcPr>
            <w:tcW w:w="4604" w:type="dxa"/>
            <w:shd w:val="clear" w:color="auto" w:fill="auto"/>
            <w:vAlign w:val="center"/>
          </w:tcPr>
          <w:p w14:paraId="2CDCA6D5" w14:textId="77777777" w:rsidR="00657103" w:rsidRPr="00F176A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176A5">
              <w:rPr>
                <w:rFonts w:ascii="Arial" w:hAnsi="Arial" w:cs="Arial"/>
                <w:sz w:val="18"/>
                <w:szCs w:val="18"/>
              </w:rPr>
              <w:t>Definición del proyecto</w:t>
            </w:r>
            <w:r>
              <w:rPr>
                <w:rFonts w:ascii="Arial" w:hAnsi="Arial" w:cs="Arial"/>
                <w:sz w:val="18"/>
                <w:szCs w:val="18"/>
              </w:rPr>
              <w:t xml:space="preserve"> (Ficha)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7F8FE9D" w14:textId="6582C3EB" w:rsidR="00657103" w:rsidRPr="00630065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64CA095" w14:textId="529B953C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630065" w14:paraId="5790FE3D" w14:textId="77777777" w:rsidTr="00BF0576">
        <w:tc>
          <w:tcPr>
            <w:tcW w:w="4604" w:type="dxa"/>
            <w:shd w:val="clear" w:color="auto" w:fill="auto"/>
            <w:vAlign w:val="center"/>
          </w:tcPr>
          <w:p w14:paraId="213C33EF" w14:textId="77777777" w:rsidR="00657103" w:rsidRPr="00F176A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Planeación del proyecto (Establecer cronograma)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DA12CF2" w14:textId="6DE90E12" w:rsidR="00657103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B460094" w14:textId="35B9123A" w:rsidR="00657103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852712" w14:paraId="0421B81F" w14:textId="77777777" w:rsidTr="00BF0576">
        <w:tc>
          <w:tcPr>
            <w:tcW w:w="4604" w:type="dxa"/>
            <w:shd w:val="clear" w:color="auto" w:fill="auto"/>
            <w:vAlign w:val="center"/>
          </w:tcPr>
          <w:p w14:paraId="70764725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Cs w:val="18"/>
              </w:rPr>
            </w:pPr>
            <w:r w:rsidRPr="00852712">
              <w:rPr>
                <w:rFonts w:ascii="Arial" w:hAnsi="Arial" w:cs="Arial"/>
                <w:b/>
                <w:szCs w:val="18"/>
              </w:rPr>
              <w:t>Fase Desarrollo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494403E" w14:textId="597A8D9C" w:rsidR="00657103" w:rsidRPr="00852712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177 </w:t>
            </w:r>
            <w:r w:rsidR="005643DB" w:rsidRPr="00852712">
              <w:rPr>
                <w:rFonts w:ascii="Arial" w:hAnsi="Arial" w:cs="Arial"/>
                <w:b/>
                <w:szCs w:val="18"/>
              </w:rPr>
              <w:t>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6715048" w14:textId="77777777" w:rsidR="0065710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-</w:t>
            </w:r>
          </w:p>
        </w:tc>
      </w:tr>
      <w:tr w:rsidR="00657103" w:rsidRPr="00852712" w14:paraId="63322040" w14:textId="77777777" w:rsidTr="00BF0576">
        <w:tc>
          <w:tcPr>
            <w:tcW w:w="4604" w:type="dxa"/>
            <w:shd w:val="clear" w:color="auto" w:fill="auto"/>
            <w:vAlign w:val="center"/>
          </w:tcPr>
          <w:p w14:paraId="1CA12833" w14:textId="77777777" w:rsidR="00657103" w:rsidRPr="00852712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 w:rsidRPr="00852712">
              <w:rPr>
                <w:rFonts w:ascii="Arial" w:hAnsi="Arial" w:cs="Arial"/>
                <w:b/>
                <w:sz w:val="20"/>
                <w:szCs w:val="18"/>
              </w:rPr>
              <w:t>Realizar el levantamiento de requisitos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D8FE313" w14:textId="3F9C81AF" w:rsidR="00657103" w:rsidRPr="00852712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24</w:t>
            </w:r>
            <w:r w:rsidR="00472443">
              <w:rPr>
                <w:rFonts w:ascii="Arial" w:hAnsi="Arial" w:cs="Arial"/>
                <w:b/>
                <w:sz w:val="20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40732BC" w14:textId="77777777" w:rsidR="0065710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-</w:t>
            </w:r>
          </w:p>
        </w:tc>
      </w:tr>
      <w:tr w:rsidR="00657103" w:rsidRPr="00630065" w14:paraId="2E59560C" w14:textId="77777777" w:rsidTr="00BF0576">
        <w:tc>
          <w:tcPr>
            <w:tcW w:w="4604" w:type="dxa"/>
            <w:shd w:val="clear" w:color="auto" w:fill="auto"/>
            <w:vAlign w:val="center"/>
          </w:tcPr>
          <w:p w14:paraId="150C1BCF" w14:textId="77777777" w:rsidR="00657103" w:rsidRPr="00630065" w:rsidRDefault="0085271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Encuentros con el cliente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C937E8A" w14:textId="3C392087" w:rsidR="00657103" w:rsidRPr="00630065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16A194D" w14:textId="60D4B77E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630065" w14:paraId="7575454B" w14:textId="77777777" w:rsidTr="00BF0576">
        <w:tc>
          <w:tcPr>
            <w:tcW w:w="4604" w:type="dxa"/>
            <w:shd w:val="clear" w:color="auto" w:fill="auto"/>
            <w:vAlign w:val="center"/>
          </w:tcPr>
          <w:p w14:paraId="3446D13E" w14:textId="77777777" w:rsidR="00657103" w:rsidRPr="00630065" w:rsidRDefault="00852712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Análisis de necesidades para conformar los requisitos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BD60AEC" w14:textId="43B28F50" w:rsidR="00657103" w:rsidRPr="00630065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7D6DB993" w14:textId="5B905794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630065" w14:paraId="0BC17724" w14:textId="77777777" w:rsidTr="00BF0576">
        <w:tc>
          <w:tcPr>
            <w:tcW w:w="4604" w:type="dxa"/>
            <w:shd w:val="clear" w:color="auto" w:fill="auto"/>
            <w:vAlign w:val="center"/>
          </w:tcPr>
          <w:p w14:paraId="2EF0490E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Formalización de los requisitos en un catálogo.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532F6CD6" w14:textId="35FB42D1" w:rsidR="00657103" w:rsidRPr="00630065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5D6F23E9" w14:textId="4B7CBDCE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630065" w14:paraId="5F0837AE" w14:textId="77777777" w:rsidTr="00BF0576">
        <w:tc>
          <w:tcPr>
            <w:tcW w:w="4604" w:type="dxa"/>
            <w:shd w:val="clear" w:color="auto" w:fill="auto"/>
            <w:vAlign w:val="center"/>
          </w:tcPr>
          <w:p w14:paraId="18045D39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Validación de los requisitos formalizados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A790F92" w14:textId="1D446B6C" w:rsidR="00657103" w:rsidRPr="00630065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1575944" w14:textId="0B8A570A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2443" w:rsidRPr="00852712" w14:paraId="0D3BABE0" w14:textId="77777777" w:rsidTr="00BF0576">
        <w:tc>
          <w:tcPr>
            <w:tcW w:w="4604" w:type="dxa"/>
            <w:shd w:val="clear" w:color="auto" w:fill="auto"/>
            <w:vAlign w:val="center"/>
          </w:tcPr>
          <w:p w14:paraId="594CEDF8" w14:textId="77777777" w:rsidR="0047244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Modelación del sistema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752222D" w14:textId="4770A5DF" w:rsidR="00472443" w:rsidRPr="00852712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40</w:t>
            </w:r>
            <w:r w:rsidR="00472443">
              <w:rPr>
                <w:rFonts w:ascii="Arial" w:hAnsi="Arial" w:cs="Arial"/>
                <w:b/>
                <w:sz w:val="20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24F60572" w14:textId="77777777" w:rsidR="00472443" w:rsidRPr="00852712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-</w:t>
            </w:r>
          </w:p>
        </w:tc>
      </w:tr>
      <w:tr w:rsidR="00657103" w:rsidRPr="00630065" w14:paraId="2E319666" w14:textId="77777777" w:rsidTr="00BF0576">
        <w:tc>
          <w:tcPr>
            <w:tcW w:w="4604" w:type="dxa"/>
            <w:shd w:val="clear" w:color="auto" w:fill="auto"/>
            <w:vAlign w:val="center"/>
          </w:tcPr>
          <w:p w14:paraId="453D7276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Especificación de requisitos para determinar el modelo de datos.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15CFAA6" w14:textId="6BFC9FFE" w:rsidR="00657103" w:rsidRPr="00630065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7088DB8" w14:textId="6C03CB10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7103" w:rsidRPr="00630065" w14:paraId="7DBA5C4A" w14:textId="77777777" w:rsidTr="00BF0576">
        <w:tc>
          <w:tcPr>
            <w:tcW w:w="4604" w:type="dxa"/>
            <w:shd w:val="clear" w:color="auto" w:fill="auto"/>
            <w:vAlign w:val="center"/>
          </w:tcPr>
          <w:p w14:paraId="3F6396A1" w14:textId="77777777" w:rsidR="00657103" w:rsidRPr="00630065" w:rsidRDefault="0047244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Modelación de la arquitectura con la que se implementará el sistema.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A967494" w14:textId="406B4E6F" w:rsidR="00657103" w:rsidRPr="00630065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290346A8" w14:textId="6892192D" w:rsidR="00657103" w:rsidRPr="00630065" w:rsidRDefault="0065710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7593" w:rsidRPr="006E5E91" w14:paraId="1C6F3475" w14:textId="77777777" w:rsidTr="00BF0576">
        <w:tc>
          <w:tcPr>
            <w:tcW w:w="4604" w:type="dxa"/>
            <w:shd w:val="clear" w:color="auto" w:fill="auto"/>
            <w:vAlign w:val="center"/>
          </w:tcPr>
          <w:p w14:paraId="71738B1A" w14:textId="77777777" w:rsidR="00A97593" w:rsidRPr="00630065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Formalización de la arquitectura y diseño del sistema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8AC46F9" w14:textId="563F488E" w:rsidR="00A97593" w:rsidRPr="00630065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42BB945" w14:textId="47DCB0A2" w:rsidR="00A97593" w:rsidRPr="00630065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7593" w:rsidRPr="006E5E91" w14:paraId="039E7971" w14:textId="77777777" w:rsidTr="00BF0576">
        <w:tc>
          <w:tcPr>
            <w:tcW w:w="4604" w:type="dxa"/>
            <w:shd w:val="clear" w:color="auto" w:fill="auto"/>
            <w:vAlign w:val="center"/>
          </w:tcPr>
          <w:p w14:paraId="713C1C4E" w14:textId="77777777" w:rsidR="00A97593" w:rsidRPr="006E5E91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Validación del modelo del sistema a desarrollar.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A16D832" w14:textId="381516A3" w:rsidR="00A97593" w:rsidRPr="006E5E91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5643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970B361" w14:textId="78711628" w:rsidR="00A97593" w:rsidRPr="006E5E91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375CD" w:rsidRPr="00852712" w14:paraId="4CA92B7C" w14:textId="77777777" w:rsidTr="00BF0576">
        <w:tc>
          <w:tcPr>
            <w:tcW w:w="4604" w:type="dxa"/>
            <w:shd w:val="clear" w:color="auto" w:fill="auto"/>
            <w:vAlign w:val="center"/>
          </w:tcPr>
          <w:p w14:paraId="71A5986C" w14:textId="77777777" w:rsidR="008375CD" w:rsidRPr="00852712" w:rsidRDefault="008375CD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Iteración 1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8D56629" w14:textId="57BA109E" w:rsidR="008375CD" w:rsidRPr="00852712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32</w:t>
            </w:r>
            <w:r w:rsidR="00967B6F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5643DB">
              <w:rPr>
                <w:rFonts w:ascii="Arial" w:hAnsi="Arial" w:cs="Arial"/>
                <w:b/>
                <w:sz w:val="20"/>
                <w:szCs w:val="18"/>
              </w:rPr>
              <w:t>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2DBD27B6" w14:textId="256BFE89" w:rsidR="008375CD" w:rsidRPr="00852712" w:rsidRDefault="008375CD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A97593" w:rsidRPr="006E5E91" w14:paraId="44F1BCBD" w14:textId="77777777" w:rsidTr="00BF0576">
        <w:tc>
          <w:tcPr>
            <w:tcW w:w="4604" w:type="dxa"/>
            <w:shd w:val="clear" w:color="auto" w:fill="auto"/>
            <w:vAlign w:val="center"/>
          </w:tcPr>
          <w:p w14:paraId="10F620FF" w14:textId="77777777" w:rsidR="00A97593" w:rsidRPr="006E5E91" w:rsidRDefault="00980580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Implementar los requisitos asociados al modelo de datos directamente.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D5C8E28" w14:textId="2D738DFC" w:rsidR="00A97593" w:rsidRPr="006E5E91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843FCE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72C68538" w14:textId="3B1086F1" w:rsidR="00A97593" w:rsidRPr="006E5E91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7593" w:rsidRPr="00630065" w14:paraId="40D1EDB2" w14:textId="77777777" w:rsidTr="00BF0576">
        <w:tc>
          <w:tcPr>
            <w:tcW w:w="4604" w:type="dxa"/>
            <w:shd w:val="clear" w:color="auto" w:fill="auto"/>
            <w:vAlign w:val="center"/>
          </w:tcPr>
          <w:p w14:paraId="08E28132" w14:textId="77777777" w:rsidR="00A97593" w:rsidRPr="006E5E91" w:rsidRDefault="00843FC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 unitarias y funcionales de los requisitos implementados.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483092B" w14:textId="0EB6529E" w:rsidR="00A97593" w:rsidRPr="006E5E91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43FCE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6203A4B0" w14:textId="041595BC" w:rsidR="00A97593" w:rsidRPr="006E5E91" w:rsidRDefault="00A9759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375CD" w:rsidRPr="00630065" w14:paraId="416EC25B" w14:textId="77777777" w:rsidTr="00BF0576">
        <w:tc>
          <w:tcPr>
            <w:tcW w:w="4604" w:type="dxa"/>
            <w:shd w:val="clear" w:color="auto" w:fill="auto"/>
            <w:vAlign w:val="center"/>
          </w:tcPr>
          <w:p w14:paraId="5098A5DF" w14:textId="77777777" w:rsidR="008375CD" w:rsidRPr="006E5E91" w:rsidRDefault="00843FC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Validar requisitos implementados con el cliente.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B203E8C" w14:textId="5F3F6F76" w:rsidR="008375CD" w:rsidRPr="006E5E91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843FCE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6F0C2EDD" w14:textId="580DC93D" w:rsidR="008375CD" w:rsidRPr="006E5E91" w:rsidRDefault="008375CD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7B6F" w:rsidRPr="00630065" w14:paraId="68AECCA7" w14:textId="77777777" w:rsidTr="00BF0576">
        <w:tc>
          <w:tcPr>
            <w:tcW w:w="4604" w:type="dxa"/>
            <w:shd w:val="clear" w:color="auto" w:fill="auto"/>
            <w:vAlign w:val="center"/>
          </w:tcPr>
          <w:p w14:paraId="5122F074" w14:textId="77777777" w:rsidR="00967B6F" w:rsidRPr="00852712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Iteración 2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46F7259" w14:textId="3CE695FA" w:rsidR="00967B6F" w:rsidRPr="00852712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54</w:t>
            </w:r>
            <w:r w:rsidR="00967B6F">
              <w:rPr>
                <w:rFonts w:ascii="Arial" w:hAnsi="Arial" w:cs="Arial"/>
                <w:b/>
                <w:sz w:val="20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282A2DE" w14:textId="23EE1C2D" w:rsidR="00967B6F" w:rsidRPr="00852712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967B6F" w:rsidRPr="00630065" w14:paraId="1C2C4D52" w14:textId="77777777" w:rsidTr="00BF0576">
        <w:tc>
          <w:tcPr>
            <w:tcW w:w="4604" w:type="dxa"/>
            <w:shd w:val="clear" w:color="auto" w:fill="auto"/>
            <w:vAlign w:val="center"/>
          </w:tcPr>
          <w:p w14:paraId="14EE10BE" w14:textId="3D1D6086" w:rsidR="00967B6F" w:rsidRPr="006E5E91" w:rsidRDefault="00967B6F" w:rsidP="00C16683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Implementar los requisitos asociados a</w:t>
            </w:r>
            <w:r w:rsidR="00C16683">
              <w:rPr>
                <w:rFonts w:ascii="Arial" w:hAnsi="Arial" w:cs="Arial"/>
                <w:sz w:val="18"/>
                <w:szCs w:val="18"/>
              </w:rPr>
              <w:t>l flujo de la lógica del negocio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0C050CFD" w14:textId="60A11039" w:rsidR="00967B6F" w:rsidRPr="006E5E91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  <w:r w:rsidR="00967B6F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38CFEFB9" w14:textId="00BBBD39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7B6F" w:rsidRPr="00630065" w14:paraId="59CCD2E0" w14:textId="77777777" w:rsidTr="00BF0576">
        <w:tc>
          <w:tcPr>
            <w:tcW w:w="4604" w:type="dxa"/>
            <w:shd w:val="clear" w:color="auto" w:fill="auto"/>
            <w:vAlign w:val="center"/>
          </w:tcPr>
          <w:p w14:paraId="6A9F16B5" w14:textId="77777777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 unitarias y funcionales de los requisitos implementados.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4370860" w14:textId="15BE1A5A" w:rsidR="00967B6F" w:rsidRPr="006E5E91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67B6F">
              <w:rPr>
                <w:rFonts w:ascii="Arial" w:hAnsi="Arial" w:cs="Arial"/>
                <w:sz w:val="18"/>
                <w:szCs w:val="18"/>
              </w:rPr>
              <w:t>0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7E4936EB" w14:textId="3D56E323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7B6F" w:rsidRPr="00630065" w14:paraId="330AD7A1" w14:textId="77777777" w:rsidTr="00BF0576">
        <w:tc>
          <w:tcPr>
            <w:tcW w:w="4604" w:type="dxa"/>
            <w:shd w:val="clear" w:color="auto" w:fill="auto"/>
            <w:vAlign w:val="center"/>
          </w:tcPr>
          <w:p w14:paraId="21C2BECF" w14:textId="77777777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Validar requisitos implementados con el cliente.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71EC019" w14:textId="5B51E50A" w:rsidR="00967B6F" w:rsidRPr="006E5E91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967B6F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1BC6211" w14:textId="49548EBB" w:rsidR="00967B6F" w:rsidRPr="006E5E91" w:rsidRDefault="00967B6F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C1C" w:rsidRPr="00630065" w14:paraId="659C7682" w14:textId="77777777" w:rsidTr="00BF0576">
        <w:tc>
          <w:tcPr>
            <w:tcW w:w="4604" w:type="dxa"/>
            <w:shd w:val="clear" w:color="auto" w:fill="auto"/>
            <w:vAlign w:val="center"/>
          </w:tcPr>
          <w:p w14:paraId="41FF10D6" w14:textId="77777777" w:rsidR="00A21C1C" w:rsidRPr="00852712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Iteración 3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7135A7F3" w14:textId="7B2E59DB" w:rsidR="00A21C1C" w:rsidRPr="00852712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27 </w:t>
            </w:r>
            <w:r w:rsidR="00A21C1C">
              <w:rPr>
                <w:rFonts w:ascii="Arial" w:hAnsi="Arial" w:cs="Arial"/>
                <w:b/>
                <w:sz w:val="20"/>
                <w:szCs w:val="18"/>
              </w:rPr>
              <w:t>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3278F6AF" w14:textId="4BF47925" w:rsidR="00A21C1C" w:rsidRPr="00852712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  <w:tr w:rsidR="00A21C1C" w:rsidRPr="00630065" w14:paraId="1BA7C155" w14:textId="77777777" w:rsidTr="00BF0576">
        <w:tc>
          <w:tcPr>
            <w:tcW w:w="4604" w:type="dxa"/>
            <w:shd w:val="clear" w:color="auto" w:fill="auto"/>
            <w:vAlign w:val="center"/>
          </w:tcPr>
          <w:p w14:paraId="3E7B3863" w14:textId="2E97E70E" w:rsidR="00A21C1C" w:rsidRPr="006E5E91" w:rsidRDefault="00A21C1C" w:rsidP="00C16683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Implementar los requisitos asociados a </w:t>
            </w:r>
            <w:r w:rsidR="00C16683">
              <w:rPr>
                <w:rFonts w:ascii="Arial" w:hAnsi="Arial" w:cs="Arial"/>
                <w:sz w:val="18"/>
                <w:szCs w:val="18"/>
              </w:rPr>
              <w:t>la generación de reportes que responden a una plantilla oficial.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82EFBAB" w14:textId="489C8E3A" w:rsidR="00A21C1C" w:rsidRPr="006E5E91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A21C1C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5D799075" w14:textId="7CD858C7" w:rsidR="00A21C1C" w:rsidRPr="00E759E0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C1C" w:rsidRPr="00630065" w14:paraId="11A69258" w14:textId="77777777" w:rsidTr="00BF0576">
        <w:tc>
          <w:tcPr>
            <w:tcW w:w="4604" w:type="dxa"/>
            <w:shd w:val="clear" w:color="auto" w:fill="auto"/>
            <w:vAlign w:val="center"/>
          </w:tcPr>
          <w:p w14:paraId="0DB091C7" w14:textId="77777777" w:rsidR="00A21C1C" w:rsidRPr="006E5E91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Pruebas unitarias y funcionales de los requisitos implementados.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9D5461A" w14:textId="6BECA65F" w:rsidR="00A21C1C" w:rsidRPr="006E5E91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A21C1C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5EF1FE0" w14:textId="12D2D06B" w:rsidR="0096007C" w:rsidRPr="00E759E0" w:rsidRDefault="0096007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C1C" w:rsidRPr="00630065" w14:paraId="0227B556" w14:textId="77777777" w:rsidTr="00BF0576">
        <w:tc>
          <w:tcPr>
            <w:tcW w:w="4604" w:type="dxa"/>
            <w:shd w:val="clear" w:color="auto" w:fill="auto"/>
            <w:vAlign w:val="center"/>
          </w:tcPr>
          <w:p w14:paraId="3E48F5C3" w14:textId="77777777" w:rsidR="00A21C1C" w:rsidRPr="006E5E91" w:rsidRDefault="00A21C1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Validar requisitos implementados con el cliente.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00911BC" w14:textId="36818880" w:rsidR="00A21C1C" w:rsidRPr="006E5E91" w:rsidRDefault="00C16683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A21C1C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6FA0F3F" w14:textId="3C9251BE" w:rsidR="0096007C" w:rsidRPr="00E759E0" w:rsidRDefault="0096007C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7B6F" w:rsidRPr="004117FE" w14:paraId="01704886" w14:textId="77777777" w:rsidTr="00BF0576">
        <w:tc>
          <w:tcPr>
            <w:tcW w:w="4604" w:type="dxa"/>
            <w:shd w:val="clear" w:color="auto" w:fill="auto"/>
            <w:vAlign w:val="center"/>
          </w:tcPr>
          <w:p w14:paraId="486468BA" w14:textId="518FD757" w:rsidR="00967B6F" w:rsidRPr="004117FE" w:rsidRDefault="004117FE" w:rsidP="004117FE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Fase de </w:t>
            </w:r>
            <w:r w:rsidRPr="004117FE">
              <w:rPr>
                <w:rFonts w:ascii="Arial" w:hAnsi="Arial" w:cs="Arial"/>
                <w:b/>
                <w:szCs w:val="18"/>
              </w:rPr>
              <w:t xml:space="preserve">Entrega </w:t>
            </w:r>
            <w:r w:rsidR="00F97EDB" w:rsidRPr="004117FE">
              <w:rPr>
                <w:rFonts w:ascii="Arial" w:hAnsi="Arial" w:cs="Arial"/>
                <w:b/>
                <w:szCs w:val="18"/>
              </w:rPr>
              <w:t>del sistema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F128229" w14:textId="7B4F2B07" w:rsidR="00967B6F" w:rsidRPr="004117FE" w:rsidRDefault="00BF0576" w:rsidP="007620B2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b/>
                <w:szCs w:val="18"/>
              </w:rPr>
            </w:pPr>
            <w:r w:rsidRPr="004117FE">
              <w:rPr>
                <w:rFonts w:ascii="Arial" w:hAnsi="Arial" w:cs="Arial"/>
                <w:b/>
                <w:szCs w:val="18"/>
              </w:rPr>
              <w:t>4</w:t>
            </w:r>
            <w:r w:rsidR="007620B2">
              <w:rPr>
                <w:rFonts w:ascii="Arial" w:hAnsi="Arial" w:cs="Arial"/>
                <w:b/>
                <w:szCs w:val="18"/>
              </w:rPr>
              <w:t>2</w:t>
            </w:r>
            <w:bookmarkStart w:id="0" w:name="_GoBack"/>
            <w:bookmarkEnd w:id="0"/>
            <w:r w:rsidRPr="004117FE">
              <w:rPr>
                <w:rFonts w:ascii="Arial" w:hAnsi="Arial" w:cs="Arial"/>
                <w:b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4184087" w14:textId="5456BAB1" w:rsidR="00967B6F" w:rsidRPr="004117FE" w:rsidRDefault="00967B6F" w:rsidP="004117FE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b/>
                <w:szCs w:val="18"/>
              </w:rPr>
            </w:pPr>
          </w:p>
        </w:tc>
      </w:tr>
      <w:tr w:rsidR="00967B6F" w:rsidRPr="0037019D" w14:paraId="787D8588" w14:textId="77777777" w:rsidTr="00BF0576">
        <w:tc>
          <w:tcPr>
            <w:tcW w:w="4604" w:type="dxa"/>
            <w:shd w:val="clear" w:color="auto" w:fill="auto"/>
            <w:vAlign w:val="center"/>
          </w:tcPr>
          <w:p w14:paraId="4B9AE91D" w14:textId="14BC443A" w:rsidR="00967B6F" w:rsidRPr="00F97EDB" w:rsidRDefault="00F97EDB" w:rsidP="00C16683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Ejecutar las pruebas </w:t>
            </w:r>
            <w:r w:rsidR="00C16683">
              <w:rPr>
                <w:rFonts w:ascii="Arial" w:hAnsi="Arial" w:cs="Arial"/>
                <w:sz w:val="18"/>
                <w:szCs w:val="18"/>
              </w:rPr>
              <w:t>pilotos</w:t>
            </w:r>
            <w:r>
              <w:rPr>
                <w:rFonts w:ascii="Arial" w:hAnsi="Arial" w:cs="Arial"/>
                <w:sz w:val="18"/>
                <w:szCs w:val="18"/>
              </w:rPr>
              <w:t xml:space="preserve"> al sistema.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0EDCC5D" w14:textId="645BC175" w:rsidR="00967B6F" w:rsidRPr="0037019D" w:rsidRDefault="004117F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F97EDB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DC5CE06" w14:textId="1E44FBE2" w:rsidR="00BF0576" w:rsidRPr="0037019D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17FE" w:rsidRPr="0037019D" w14:paraId="249F1AC2" w14:textId="77777777" w:rsidTr="00BF0576">
        <w:tc>
          <w:tcPr>
            <w:tcW w:w="4604" w:type="dxa"/>
            <w:shd w:val="clear" w:color="auto" w:fill="auto"/>
            <w:vAlign w:val="center"/>
          </w:tcPr>
          <w:p w14:paraId="17075A81" w14:textId="759FE8BB" w:rsidR="004117FE" w:rsidRDefault="004117FE" w:rsidP="00C16683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Formalizar Manual de usuario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1027D29E" w14:textId="741FA8F6" w:rsidR="004117FE" w:rsidRDefault="004117F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62C7C360" w14:textId="77777777" w:rsidR="004117FE" w:rsidRPr="0037019D" w:rsidRDefault="004117F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0576" w:rsidRPr="0037019D" w14:paraId="08313E59" w14:textId="77777777" w:rsidTr="00BF0576">
        <w:tc>
          <w:tcPr>
            <w:tcW w:w="4604" w:type="dxa"/>
            <w:shd w:val="clear" w:color="auto" w:fill="auto"/>
            <w:vAlign w:val="center"/>
          </w:tcPr>
          <w:p w14:paraId="2D984EF8" w14:textId="385944E9" w:rsidR="00BF0576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Corregir incidencias detectadas y puesta a punto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471A4421" w14:textId="6753C728" w:rsidR="00BF0576" w:rsidRDefault="00BF0576" w:rsidP="007620B2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7620B2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55B47D21" w14:textId="577FCFF0" w:rsidR="00BF0576" w:rsidRPr="0037019D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0576" w:rsidRPr="00630065" w14:paraId="6299A77F" w14:textId="77777777" w:rsidTr="00BF0576">
        <w:tc>
          <w:tcPr>
            <w:tcW w:w="4604" w:type="dxa"/>
            <w:shd w:val="clear" w:color="auto" w:fill="auto"/>
            <w:vAlign w:val="center"/>
          </w:tcPr>
          <w:p w14:paraId="42AA7A98" w14:textId="3C4DCB53" w:rsidR="00BF0576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Cierre del Proyecto con el cliente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3CC04EA2" w14:textId="6F0FAB78" w:rsidR="00BF0576" w:rsidRPr="004F5520" w:rsidRDefault="004117FE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BF0576">
              <w:rPr>
                <w:rFonts w:ascii="Arial" w:hAnsi="Arial" w:cs="Arial"/>
                <w:sz w:val="18"/>
                <w:szCs w:val="18"/>
              </w:rPr>
              <w:t xml:space="preserve"> h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7BF78AED" w14:textId="2837D80F" w:rsidR="00BF0576" w:rsidRPr="004F5520" w:rsidRDefault="00BF0576" w:rsidP="00BF0576">
            <w:pPr>
              <w:pStyle w:val="Prrafodelista2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D9C103E" w14:textId="77777777" w:rsidR="00657EE5" w:rsidRDefault="00657EE5" w:rsidP="00B906F7">
      <w:pPr>
        <w:pStyle w:val="Prrafodelista2"/>
        <w:numPr>
          <w:ilvl w:val="0"/>
          <w:numId w:val="0"/>
        </w:numPr>
        <w:spacing w:before="120" w:after="120" w:line="240" w:lineRule="auto"/>
        <w:jc w:val="left"/>
      </w:pPr>
    </w:p>
    <w:sectPr w:rsidR="00657EE5" w:rsidSect="00CB6D3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55800" w14:textId="77777777" w:rsidR="00DE3C0E" w:rsidRDefault="00DE3C0E" w:rsidP="0027063E">
      <w:pPr>
        <w:spacing w:after="0" w:line="240" w:lineRule="auto"/>
      </w:pPr>
      <w:r>
        <w:separator/>
      </w:r>
    </w:p>
  </w:endnote>
  <w:endnote w:type="continuationSeparator" w:id="0">
    <w:p w14:paraId="64B7743F" w14:textId="77777777" w:rsidR="00DE3C0E" w:rsidRDefault="00DE3C0E" w:rsidP="0027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;Arial">
    <w:panose1 w:val="00000000000000000000"/>
    <w:charset w:val="00"/>
    <w:family w:val="roman"/>
    <w:notTrueType/>
    <w:pitch w:val="default"/>
  </w:font>
  <w:font w:name="Lohit Devanagari">
    <w:altName w:val="Calibri"/>
    <w:charset w:val="00"/>
    <w:family w:val="auto"/>
    <w:pitch w:val="variable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0126A" w14:textId="77777777" w:rsidR="00DE3C0E" w:rsidRDefault="00DE3C0E" w:rsidP="0027063E">
      <w:pPr>
        <w:spacing w:after="0" w:line="240" w:lineRule="auto"/>
      </w:pPr>
      <w:r>
        <w:separator/>
      </w:r>
    </w:p>
  </w:footnote>
  <w:footnote w:type="continuationSeparator" w:id="0">
    <w:p w14:paraId="662CB307" w14:textId="77777777" w:rsidR="00DE3C0E" w:rsidRDefault="00DE3C0E" w:rsidP="0027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9"/>
      <w:gridCol w:w="4331"/>
    </w:tblGrid>
    <w:tr w:rsidR="00657103" w14:paraId="312086BA" w14:textId="77777777" w:rsidTr="00657103">
      <w:tc>
        <w:tcPr>
          <w:tcW w:w="4531" w:type="dxa"/>
          <w:vAlign w:val="center"/>
        </w:tcPr>
        <w:p w14:paraId="0BC641BE" w14:textId="77777777" w:rsidR="00657103" w:rsidRDefault="00657103" w:rsidP="00F176A5">
          <w:pPr>
            <w:pStyle w:val="Encabezado"/>
            <w:rPr>
              <w:rFonts w:ascii="Mongolian Baiti" w:hAnsi="Mongolian Baiti" w:cs="Mongolian Baiti"/>
              <w:b/>
              <w:sz w:val="28"/>
            </w:rPr>
          </w:pPr>
          <w:r>
            <w:rPr>
              <w:rFonts w:ascii="Mongolian Baiti" w:hAnsi="Mongolian Baiti" w:cs="Mongolian Baiti"/>
              <w:b/>
              <w:sz w:val="28"/>
            </w:rPr>
            <w:t>CRONOGRAMA DEL PROYECTO</w:t>
          </w:r>
        </w:p>
      </w:tc>
      <w:tc>
        <w:tcPr>
          <w:tcW w:w="4531" w:type="dxa"/>
        </w:tcPr>
        <w:p w14:paraId="4FD4C899" w14:textId="77777777" w:rsidR="00657103" w:rsidRDefault="00657103" w:rsidP="00F176A5">
          <w:pPr>
            <w:pStyle w:val="Encabezado"/>
            <w:jc w:val="right"/>
            <w:rPr>
              <w:rFonts w:ascii="Mongolian Baiti" w:hAnsi="Mongolian Baiti" w:cs="Mongolian Baiti"/>
              <w:b/>
              <w:sz w:val="28"/>
            </w:rPr>
          </w:pPr>
          <w:r>
            <w:rPr>
              <w:b/>
              <w:bCs/>
              <w:noProof/>
              <w:lang w:eastAsia="es-ES"/>
            </w:rPr>
            <w:drawing>
              <wp:inline distT="0" distB="0" distL="0" distR="0" wp14:anchorId="1606B85A" wp14:editId="1ADB2279">
                <wp:extent cx="662933" cy="510399"/>
                <wp:effectExtent l="0" t="0" r="4445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197" cy="520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7103" w14:paraId="0A9537C6" w14:textId="77777777" w:rsidTr="00657103">
      <w:tc>
        <w:tcPr>
          <w:tcW w:w="4531" w:type="dxa"/>
          <w:vAlign w:val="center"/>
        </w:tcPr>
        <w:p w14:paraId="47DD4BB0" w14:textId="25F09A99" w:rsidR="00657103" w:rsidRDefault="00C16683" w:rsidP="00F176A5">
          <w:pPr>
            <w:pStyle w:val="Encabezado"/>
            <w:rPr>
              <w:rFonts w:ascii="Mongolian Baiti" w:hAnsi="Mongolian Baiti" w:cs="Mongolian Baiti"/>
              <w:b/>
              <w:sz w:val="28"/>
            </w:rPr>
          </w:pPr>
          <w:r>
            <w:rPr>
              <w:rFonts w:ascii="Mongolian Baiti" w:hAnsi="Mongolian Baiti" w:cs="Mongolian Baiti"/>
              <w:b/>
              <w:sz w:val="28"/>
            </w:rPr>
            <w:t>Gestión RRHH INNOVAGEST</w:t>
          </w:r>
        </w:p>
      </w:tc>
      <w:tc>
        <w:tcPr>
          <w:tcW w:w="4531" w:type="dxa"/>
        </w:tcPr>
        <w:p w14:paraId="0FAD68AC" w14:textId="071FB33A" w:rsidR="00657103" w:rsidRDefault="00657103" w:rsidP="00F176A5">
          <w:pPr>
            <w:pStyle w:val="Encabezado"/>
            <w:jc w:val="right"/>
            <w:rPr>
              <w:rFonts w:ascii="Mongolian Baiti" w:hAnsi="Mongolian Baiti" w:cs="Mongolian Baiti"/>
              <w:b/>
              <w:sz w:val="28"/>
            </w:rPr>
          </w:pPr>
          <w:r>
            <w:rPr>
              <w:color w:val="7F7F7F" w:themeColor="background1" w:themeShade="7F"/>
              <w:spacing w:val="60"/>
              <w:lang w:val="es-ES"/>
            </w:rPr>
            <w:t>Página</w:t>
          </w:r>
          <w:r>
            <w:rPr>
              <w:lang w:val="es-ES"/>
            </w:rPr>
            <w:t xml:space="preserve"> |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620B2">
            <w:rPr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</w:tr>
  </w:tbl>
  <w:p w14:paraId="19895DA1" w14:textId="77777777" w:rsidR="00657103" w:rsidRDefault="006571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3E68"/>
    <w:multiLevelType w:val="hybridMultilevel"/>
    <w:tmpl w:val="9AEE09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0B34"/>
    <w:multiLevelType w:val="hybridMultilevel"/>
    <w:tmpl w:val="8402E2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70B10"/>
    <w:multiLevelType w:val="hybridMultilevel"/>
    <w:tmpl w:val="D6C02D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1898"/>
    <w:multiLevelType w:val="hybridMultilevel"/>
    <w:tmpl w:val="1C2869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64044"/>
    <w:multiLevelType w:val="hybridMultilevel"/>
    <w:tmpl w:val="0E2E7E5E"/>
    <w:lvl w:ilvl="0" w:tplc="87427528">
      <w:start w:val="1"/>
      <w:numFmt w:val="bullet"/>
      <w:pStyle w:val="Prrafodelista2"/>
      <w:lvlText w:val=""/>
      <w:lvlJc w:val="left"/>
      <w:pPr>
        <w:ind w:left="2793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abstractNum w:abstractNumId="5" w15:restartNumberingAfterBreak="0">
    <w:nsid w:val="5BD25FFB"/>
    <w:multiLevelType w:val="multilevel"/>
    <w:tmpl w:val="5A76E51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2280" w:hanging="720"/>
      </w:pPr>
      <w:rPr>
        <w:b w:val="0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80712AD"/>
    <w:multiLevelType w:val="hybridMultilevel"/>
    <w:tmpl w:val="1CF2AF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A0F69"/>
    <w:multiLevelType w:val="hybridMultilevel"/>
    <w:tmpl w:val="2F843EDC"/>
    <w:lvl w:ilvl="0" w:tplc="1812DD6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7DDE7079"/>
    <w:multiLevelType w:val="hybridMultilevel"/>
    <w:tmpl w:val="5596E7CC"/>
    <w:lvl w:ilvl="0" w:tplc="AA18C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859"/>
    <w:rsid w:val="0004479A"/>
    <w:rsid w:val="00070DFE"/>
    <w:rsid w:val="00096E2E"/>
    <w:rsid w:val="000975BE"/>
    <w:rsid w:val="000A71D5"/>
    <w:rsid w:val="000E41AA"/>
    <w:rsid w:val="000F73CF"/>
    <w:rsid w:val="0011766A"/>
    <w:rsid w:val="00126F84"/>
    <w:rsid w:val="00163298"/>
    <w:rsid w:val="00177534"/>
    <w:rsid w:val="001B2BAE"/>
    <w:rsid w:val="001C5C88"/>
    <w:rsid w:val="001C7E6D"/>
    <w:rsid w:val="001D03A8"/>
    <w:rsid w:val="001D72D4"/>
    <w:rsid w:val="001E3295"/>
    <w:rsid w:val="001E6895"/>
    <w:rsid w:val="001E6F20"/>
    <w:rsid w:val="002070B8"/>
    <w:rsid w:val="00215721"/>
    <w:rsid w:val="00224DF4"/>
    <w:rsid w:val="00241518"/>
    <w:rsid w:val="002439EC"/>
    <w:rsid w:val="0027063E"/>
    <w:rsid w:val="00276515"/>
    <w:rsid w:val="002B2DD4"/>
    <w:rsid w:val="00311978"/>
    <w:rsid w:val="00314FE4"/>
    <w:rsid w:val="00320D0F"/>
    <w:rsid w:val="00330CBA"/>
    <w:rsid w:val="0037019D"/>
    <w:rsid w:val="003758BC"/>
    <w:rsid w:val="0038752B"/>
    <w:rsid w:val="003D2426"/>
    <w:rsid w:val="004001E7"/>
    <w:rsid w:val="004117FE"/>
    <w:rsid w:val="004157DE"/>
    <w:rsid w:val="00421A8D"/>
    <w:rsid w:val="0045008F"/>
    <w:rsid w:val="00472443"/>
    <w:rsid w:val="00490221"/>
    <w:rsid w:val="004D74C9"/>
    <w:rsid w:val="004E40F5"/>
    <w:rsid w:val="004F5520"/>
    <w:rsid w:val="00537740"/>
    <w:rsid w:val="00546E46"/>
    <w:rsid w:val="00557B62"/>
    <w:rsid w:val="005643DB"/>
    <w:rsid w:val="005753C6"/>
    <w:rsid w:val="005957AA"/>
    <w:rsid w:val="00627569"/>
    <w:rsid w:val="00630065"/>
    <w:rsid w:val="006450E0"/>
    <w:rsid w:val="00653518"/>
    <w:rsid w:val="00657103"/>
    <w:rsid w:val="00657EE5"/>
    <w:rsid w:val="006C41CF"/>
    <w:rsid w:val="006C48DC"/>
    <w:rsid w:val="006D4166"/>
    <w:rsid w:val="006E2D0F"/>
    <w:rsid w:val="006E5E91"/>
    <w:rsid w:val="0074202B"/>
    <w:rsid w:val="00761A4F"/>
    <w:rsid w:val="007620B2"/>
    <w:rsid w:val="007671F4"/>
    <w:rsid w:val="007B7B08"/>
    <w:rsid w:val="0081570A"/>
    <w:rsid w:val="008375CD"/>
    <w:rsid w:val="00843FCE"/>
    <w:rsid w:val="00852712"/>
    <w:rsid w:val="008578A8"/>
    <w:rsid w:val="00857E50"/>
    <w:rsid w:val="00862F00"/>
    <w:rsid w:val="00874B5E"/>
    <w:rsid w:val="00891BAE"/>
    <w:rsid w:val="008A0DA8"/>
    <w:rsid w:val="008A7E83"/>
    <w:rsid w:val="008E3A41"/>
    <w:rsid w:val="008E4884"/>
    <w:rsid w:val="00945053"/>
    <w:rsid w:val="0096007C"/>
    <w:rsid w:val="0096411A"/>
    <w:rsid w:val="00967B6F"/>
    <w:rsid w:val="00980580"/>
    <w:rsid w:val="009E0A25"/>
    <w:rsid w:val="009F23C1"/>
    <w:rsid w:val="00A21C1C"/>
    <w:rsid w:val="00A357BF"/>
    <w:rsid w:val="00A74CC1"/>
    <w:rsid w:val="00A97593"/>
    <w:rsid w:val="00AB4792"/>
    <w:rsid w:val="00AD24AE"/>
    <w:rsid w:val="00AD2FD1"/>
    <w:rsid w:val="00AF51BC"/>
    <w:rsid w:val="00B63E0F"/>
    <w:rsid w:val="00B906F7"/>
    <w:rsid w:val="00BB2859"/>
    <w:rsid w:val="00BB4462"/>
    <w:rsid w:val="00BF0576"/>
    <w:rsid w:val="00C114E6"/>
    <w:rsid w:val="00C124EE"/>
    <w:rsid w:val="00C16683"/>
    <w:rsid w:val="00C1789B"/>
    <w:rsid w:val="00C37123"/>
    <w:rsid w:val="00C73887"/>
    <w:rsid w:val="00CB6D3F"/>
    <w:rsid w:val="00CC1A1B"/>
    <w:rsid w:val="00CE73F0"/>
    <w:rsid w:val="00D34940"/>
    <w:rsid w:val="00DA0869"/>
    <w:rsid w:val="00DB6EA9"/>
    <w:rsid w:val="00DD3398"/>
    <w:rsid w:val="00DD43E6"/>
    <w:rsid w:val="00DE064F"/>
    <w:rsid w:val="00DE3C0E"/>
    <w:rsid w:val="00E01A37"/>
    <w:rsid w:val="00E3235D"/>
    <w:rsid w:val="00E332E1"/>
    <w:rsid w:val="00E74B0E"/>
    <w:rsid w:val="00E759E0"/>
    <w:rsid w:val="00E92852"/>
    <w:rsid w:val="00EA1E41"/>
    <w:rsid w:val="00EA5A6C"/>
    <w:rsid w:val="00EC6B23"/>
    <w:rsid w:val="00EC7A5F"/>
    <w:rsid w:val="00EE1DC9"/>
    <w:rsid w:val="00EF22C2"/>
    <w:rsid w:val="00F176A5"/>
    <w:rsid w:val="00F97EDB"/>
    <w:rsid w:val="00FB4008"/>
    <w:rsid w:val="00FC4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A30B"/>
  <w15:docId w15:val="{6925EACF-561E-4EF4-8352-2C8A96A7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5B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975BE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0975BE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975BE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75BE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75BE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975BE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975BE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975BE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975BE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975B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rsid w:val="000975B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rsid w:val="000975BE"/>
    <w:rPr>
      <w:rFonts w:ascii="Arial" w:eastAsia="MS Mincho" w:hAnsi="Arial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0975B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link w:val="Ttulo5"/>
    <w:uiPriority w:val="9"/>
    <w:rsid w:val="000975B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0975BE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link w:val="Ttulo7"/>
    <w:uiPriority w:val="9"/>
    <w:semiHidden/>
    <w:rsid w:val="000975BE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0975B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0975BE"/>
    <w:rPr>
      <w:rFonts w:ascii="Cambria" w:eastAsia="Times New Roman" w:hAnsi="Cambria" w:cs="Times New Roman"/>
    </w:rPr>
  </w:style>
  <w:style w:type="paragraph" w:customStyle="1" w:styleId="Prrafodelista2">
    <w:name w:val="Párrafo de lista2"/>
    <w:basedOn w:val="Normal"/>
    <w:uiPriority w:val="34"/>
    <w:qFormat/>
    <w:rsid w:val="000975BE"/>
    <w:pPr>
      <w:numPr>
        <w:numId w:val="1"/>
      </w:num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97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qFormat/>
    <w:rsid w:val="000975BE"/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rsid w:val="000975BE"/>
  </w:style>
  <w:style w:type="paragraph" w:styleId="Textoindependiente3">
    <w:name w:val="Body Text 3"/>
    <w:basedOn w:val="Normal"/>
    <w:link w:val="Textoindependiente3Car"/>
    <w:rsid w:val="000975BE"/>
    <w:pPr>
      <w:spacing w:after="120" w:line="240" w:lineRule="auto"/>
    </w:pPr>
    <w:rPr>
      <w:rFonts w:ascii="Times New Roman" w:eastAsia="Times New Roman" w:hAnsi="Times New Roman"/>
      <w:sz w:val="16"/>
      <w:szCs w:val="16"/>
      <w:lang w:val="es-ES_tradnl"/>
    </w:rPr>
  </w:style>
  <w:style w:type="character" w:customStyle="1" w:styleId="Textoindependiente3Car">
    <w:name w:val="Texto independiente 3 Car"/>
    <w:link w:val="Textoindependiente3"/>
    <w:rsid w:val="000975BE"/>
    <w:rPr>
      <w:rFonts w:ascii="Times New Roman" w:eastAsia="Times New Roman" w:hAnsi="Times New Roman" w:cs="Times New Roman"/>
      <w:sz w:val="16"/>
      <w:szCs w:val="16"/>
      <w:lang w:val="es-ES_tradnl"/>
    </w:rPr>
  </w:style>
  <w:style w:type="paragraph" w:styleId="Textodebloque">
    <w:name w:val="Block Text"/>
    <w:basedOn w:val="Normal"/>
    <w:rsid w:val="000975BE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975BE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qFormat/>
    <w:rsid w:val="0027063E"/>
    <w:pPr>
      <w:widowControl w:val="0"/>
      <w:suppressAutoHyphens/>
      <w:spacing w:after="160" w:line="256" w:lineRule="auto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Tabla">
    <w:name w:val="Tabla"/>
    <w:basedOn w:val="Normal"/>
    <w:qFormat/>
    <w:rsid w:val="0027063E"/>
    <w:pPr>
      <w:widowControl w:val="0"/>
      <w:suppressLineNumbers/>
      <w:suppressAutoHyphens/>
      <w:spacing w:before="115" w:after="115" w:line="256" w:lineRule="auto"/>
    </w:pPr>
    <w:rPr>
      <w:rFonts w:ascii="Arial" w:eastAsia="Arial" w:hAnsi="Arial" w:cs="Arial"/>
      <w:iCs/>
      <w:kern w:val="2"/>
      <w:sz w:val="20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270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27063E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F176A5"/>
    <w:pPr>
      <w:widowControl w:val="0"/>
      <w:suppressAutoHyphens/>
      <w:autoSpaceDN w:val="0"/>
      <w:textAlignment w:val="baseline"/>
    </w:pPr>
    <w:rPr>
      <w:rFonts w:cs="Lohit Devanagari"/>
      <w:kern w:val="3"/>
      <w:sz w:val="22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641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41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411A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41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411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itrans\MCDAI\Para%20Calidad\Expediente%20Tipo\00Expediente%20Tipo\3.2-Fase-Estudio-Preliminar(EP)\Cronograma-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Cronograma-Proyecto</Template>
  <TotalTime>1019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</dc:creator>
  <cp:keywords/>
  <cp:lastModifiedBy>Mónica Ma. Albo Castro</cp:lastModifiedBy>
  <cp:revision>37</cp:revision>
  <dcterms:created xsi:type="dcterms:W3CDTF">2023-11-14T19:05:00Z</dcterms:created>
  <dcterms:modified xsi:type="dcterms:W3CDTF">2024-09-13T03:04:00Z</dcterms:modified>
</cp:coreProperties>
</file>